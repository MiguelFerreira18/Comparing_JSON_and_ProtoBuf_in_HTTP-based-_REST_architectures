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D95F" w14:textId="77777777" w:rsidR="004E6BE6" w:rsidRPr="004E6BE6" w:rsidRDefault="004E6BE6" w:rsidP="004E6BE6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DF007B8" wp14:editId="6C64E16D">
            <wp:extent cx="2566095" cy="31350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60" cy="3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0294" w14:textId="6CD16E93" w:rsidR="00897A74" w:rsidRPr="00E40B41" w:rsidRDefault="00897A74" w:rsidP="00736981">
      <w:pPr>
        <w:spacing w:before="840" w:after="120"/>
        <w:jc w:val="center"/>
        <w:rPr>
          <w:b/>
          <w:sz w:val="40"/>
          <w:szCs w:val="40"/>
          <w:lang w:val="en-US"/>
        </w:rPr>
      </w:pPr>
      <w:r w:rsidRPr="00E40B41">
        <w:rPr>
          <w:b/>
          <w:sz w:val="40"/>
          <w:szCs w:val="40"/>
          <w:lang w:val="en-US"/>
        </w:rPr>
        <w:t>[</w:t>
      </w:r>
      <w:r w:rsidR="00E40B41" w:rsidRPr="00E40B41">
        <w:rPr>
          <w:b/>
          <w:sz w:val="40"/>
          <w:szCs w:val="40"/>
          <w:lang w:val="en-US"/>
        </w:rPr>
        <w:t>Using Protocol buffers with Rest</w:t>
      </w:r>
      <w:r w:rsidRPr="00E40B41">
        <w:rPr>
          <w:b/>
          <w:sz w:val="40"/>
          <w:szCs w:val="40"/>
          <w:lang w:val="en-US"/>
        </w:rPr>
        <w:t>]</w:t>
      </w:r>
    </w:p>
    <w:p w14:paraId="5553C546" w14:textId="77777777" w:rsidR="00897A74" w:rsidRPr="004E6BE6" w:rsidRDefault="00897A74" w:rsidP="004E6BE6">
      <w:pPr>
        <w:jc w:val="center"/>
        <w:rPr>
          <w:b/>
          <w:sz w:val="36"/>
          <w:szCs w:val="36"/>
          <w:lang w:val="pt-PT"/>
        </w:rPr>
      </w:pPr>
      <w:r w:rsidRPr="002C7B7F">
        <w:rPr>
          <w:b/>
          <w:sz w:val="36"/>
          <w:szCs w:val="36"/>
          <w:lang w:val="pt-PT"/>
        </w:rPr>
        <w:t xml:space="preserve">[Sub-Título (se exisitir)] </w:t>
      </w:r>
    </w:p>
    <w:p w14:paraId="09C402A6" w14:textId="40155189" w:rsidR="00897A74" w:rsidRPr="004E6BE6" w:rsidRDefault="00897A74" w:rsidP="00736981">
      <w:pPr>
        <w:spacing w:before="840" w:after="840"/>
        <w:jc w:val="center"/>
        <w:rPr>
          <w:b/>
          <w:sz w:val="32"/>
          <w:szCs w:val="32"/>
          <w:lang w:val="pt-PT"/>
        </w:rPr>
      </w:pPr>
      <w:r w:rsidRPr="002C7B7F">
        <w:rPr>
          <w:b/>
          <w:sz w:val="32"/>
          <w:szCs w:val="32"/>
          <w:lang w:val="pt-PT"/>
        </w:rPr>
        <w:t>[</w:t>
      </w:r>
      <w:r w:rsidR="00E40B41">
        <w:rPr>
          <w:b/>
          <w:sz w:val="32"/>
          <w:szCs w:val="32"/>
          <w:lang w:val="pt-PT"/>
        </w:rPr>
        <w:t>Miguel Alves Ferreira</w:t>
      </w:r>
      <w:r w:rsidRPr="002C7B7F">
        <w:rPr>
          <w:b/>
          <w:sz w:val="32"/>
          <w:szCs w:val="32"/>
          <w:lang w:val="pt-PT"/>
        </w:rPr>
        <w:t xml:space="preserve">] </w:t>
      </w:r>
    </w:p>
    <w:p w14:paraId="3FA64337" w14:textId="77777777" w:rsidR="00897A74" w:rsidRPr="002C7B7F" w:rsidRDefault="00897A74" w:rsidP="0010069C">
      <w:pPr>
        <w:spacing w:after="120" w:line="240" w:lineRule="auto"/>
        <w:jc w:val="center"/>
        <w:rPr>
          <w:b/>
          <w:sz w:val="28"/>
          <w:lang w:val="pt-PT"/>
        </w:rPr>
      </w:pPr>
      <w:r w:rsidRPr="002C7B7F">
        <w:rPr>
          <w:b/>
          <w:sz w:val="28"/>
          <w:lang w:val="pt-PT"/>
        </w:rPr>
        <w:t>Dissertação para obtenção do Grau de Mestre em</w:t>
      </w:r>
    </w:p>
    <w:p w14:paraId="686D7590" w14:textId="77777777" w:rsidR="00897A74" w:rsidRPr="002C7B7F" w:rsidRDefault="00897A74" w:rsidP="0010069C">
      <w:pPr>
        <w:spacing w:after="120" w:line="240" w:lineRule="auto"/>
        <w:jc w:val="center"/>
        <w:rPr>
          <w:b/>
          <w:sz w:val="28"/>
          <w:lang w:val="pt-PT"/>
        </w:rPr>
      </w:pPr>
      <w:r w:rsidRPr="002C7B7F">
        <w:rPr>
          <w:b/>
          <w:sz w:val="28"/>
          <w:lang w:val="pt-PT"/>
        </w:rPr>
        <w:t>Engenharia Informática, Área de Especialização em</w:t>
      </w:r>
    </w:p>
    <w:p w14:paraId="4A43F452" w14:textId="03252236" w:rsidR="00897A74" w:rsidRPr="00736981" w:rsidRDefault="00897A74" w:rsidP="00736981">
      <w:pPr>
        <w:spacing w:after="120" w:line="240" w:lineRule="auto"/>
        <w:jc w:val="center"/>
        <w:rPr>
          <w:b/>
          <w:sz w:val="28"/>
          <w:lang w:val="pt-PT"/>
        </w:rPr>
      </w:pPr>
      <w:r w:rsidRPr="002C7B7F">
        <w:rPr>
          <w:b/>
          <w:sz w:val="28"/>
          <w:lang w:val="pt-PT"/>
        </w:rPr>
        <w:t>[</w:t>
      </w:r>
      <w:r w:rsidR="00E40B41">
        <w:rPr>
          <w:b/>
          <w:sz w:val="28"/>
          <w:lang w:val="pt-PT"/>
        </w:rPr>
        <w:t>Engenharia de software</w:t>
      </w:r>
      <w:r w:rsidRPr="002C7B7F">
        <w:rPr>
          <w:b/>
          <w:sz w:val="28"/>
          <w:lang w:val="pt-PT"/>
        </w:rPr>
        <w:t xml:space="preserve">] </w:t>
      </w:r>
    </w:p>
    <w:p w14:paraId="2C00D3EB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36CEA7F4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310DFD5B" w14:textId="77777777" w:rsidR="004E6BE6" w:rsidRDefault="004E6BE6">
      <w:pPr>
        <w:rPr>
          <w:color w:val="BFBFBF" w:themeColor="background1" w:themeShade="BF"/>
          <w:sz w:val="36"/>
          <w:lang w:val="pt-PT"/>
        </w:rPr>
      </w:pPr>
    </w:p>
    <w:p w14:paraId="00BD4B01" w14:textId="77777777" w:rsidR="00897A74" w:rsidRPr="002C7B7F" w:rsidRDefault="00897A74" w:rsidP="00897A74">
      <w:pPr>
        <w:jc w:val="center"/>
        <w:rPr>
          <w:color w:val="BFBFBF" w:themeColor="background1" w:themeShade="BF"/>
          <w:sz w:val="36"/>
          <w:lang w:val="pt-PT"/>
        </w:rPr>
      </w:pPr>
      <w:r w:rsidRPr="002C7B7F">
        <w:rPr>
          <w:color w:val="BFBFBF" w:themeColor="background1" w:themeShade="BF"/>
          <w:sz w:val="36"/>
          <w:lang w:val="pt-PT"/>
        </w:rPr>
        <w:t>Página em branco [apagar este comentário]</w:t>
      </w:r>
    </w:p>
    <w:p w14:paraId="78F308A7" w14:textId="77777777" w:rsidR="00F629F5" w:rsidRPr="002C7B7F" w:rsidRDefault="00F629F5">
      <w:pPr>
        <w:rPr>
          <w:lang w:val="pt-PT"/>
        </w:rPr>
        <w:sectPr w:rsidR="00F629F5" w:rsidRPr="002C7B7F" w:rsidSect="000B4B63">
          <w:footerReference w:type="even" r:id="rId9"/>
          <w:footerReference w:type="default" r:id="rId10"/>
          <w:footerReference w:type="first" r:id="rId11"/>
          <w:pgSz w:w="11906" w:h="16838"/>
          <w:pgMar w:top="1985" w:right="1474" w:bottom="1418" w:left="1985" w:header="709" w:footer="709" w:gutter="0"/>
          <w:pgNumType w:fmt="lowerRoman"/>
          <w:cols w:space="708"/>
          <w:titlePg/>
          <w:docGrid w:linePitch="360"/>
        </w:sectPr>
      </w:pPr>
    </w:p>
    <w:p w14:paraId="1E9FDDB7" w14:textId="77777777" w:rsidR="00E24ADF" w:rsidRPr="002C7B7F" w:rsidRDefault="00E24ADF">
      <w:pPr>
        <w:rPr>
          <w:lang w:val="pt-PT"/>
        </w:rPr>
      </w:pPr>
    </w:p>
    <w:p w14:paraId="76097BD6" w14:textId="77777777" w:rsidR="00F629F5" w:rsidRPr="002C7B7F" w:rsidRDefault="00F629F5">
      <w:pPr>
        <w:rPr>
          <w:lang w:val="pt-PT"/>
        </w:rPr>
      </w:pPr>
    </w:p>
    <w:p w14:paraId="64E0B015" w14:textId="77777777" w:rsidR="00F629F5" w:rsidRPr="002C7B7F" w:rsidRDefault="00F629F5">
      <w:pPr>
        <w:rPr>
          <w:lang w:val="pt-PT"/>
        </w:rPr>
        <w:sectPr w:rsidR="00F629F5" w:rsidRPr="002C7B7F" w:rsidSect="000B4B63">
          <w:type w:val="continuous"/>
          <w:pgSz w:w="11906" w:h="16838"/>
          <w:pgMar w:top="1985" w:right="1474" w:bottom="1418" w:left="1985" w:header="709" w:footer="709" w:gutter="0"/>
          <w:pgNumType w:fmt="lowerRoman"/>
          <w:cols w:space="708"/>
          <w:titlePg/>
          <w:docGrid w:linePitch="360"/>
        </w:sectPr>
      </w:pPr>
    </w:p>
    <w:p w14:paraId="1AD012D6" w14:textId="77777777" w:rsidR="00ED4FE5" w:rsidRDefault="00ED4FE5" w:rsidP="00ED4FE5">
      <w:pPr>
        <w:pStyle w:val="Title"/>
        <w:rPr>
          <w:lang w:val="pt-PT"/>
        </w:rPr>
      </w:pPr>
      <w:r w:rsidRPr="009A1E55">
        <w:rPr>
          <w:lang w:val="pt-PT"/>
        </w:rPr>
        <w:lastRenderedPageBreak/>
        <w:t>Declaração de Integridade</w:t>
      </w:r>
    </w:p>
    <w:p w14:paraId="3B6F6339" w14:textId="77777777" w:rsidR="00ED4FE5" w:rsidRDefault="00ED4FE5" w:rsidP="00ED4FE5">
      <w:pPr>
        <w:pStyle w:val="Title"/>
        <w:rPr>
          <w:lang w:val="pt-PT"/>
        </w:rPr>
      </w:pPr>
    </w:p>
    <w:p w14:paraId="3B3E667C" w14:textId="77777777" w:rsidR="00ED4FE5" w:rsidRPr="009A1E55" w:rsidRDefault="00ED4FE5" w:rsidP="00ED4FE5">
      <w:pPr>
        <w:pStyle w:val="Text"/>
        <w:rPr>
          <w:lang w:val="pt-PT"/>
        </w:rPr>
      </w:pPr>
      <w:r w:rsidRPr="009A1E55">
        <w:rPr>
          <w:lang w:val="pt-PT"/>
        </w:rPr>
        <w:t>Declaro ter conduzido este trabalho académico com integridade.</w:t>
      </w:r>
    </w:p>
    <w:p w14:paraId="63EE88A6" w14:textId="77777777" w:rsidR="00ED4FE5" w:rsidRPr="009A1E55" w:rsidRDefault="00ED4FE5" w:rsidP="00ED4FE5">
      <w:pPr>
        <w:pStyle w:val="Text"/>
        <w:rPr>
          <w:lang w:val="pt-PT"/>
        </w:rPr>
      </w:pPr>
    </w:p>
    <w:p w14:paraId="50FD2DD5" w14:textId="77777777" w:rsidR="00ED4FE5" w:rsidRPr="009A1E55" w:rsidRDefault="00ED4FE5" w:rsidP="00ED4FE5">
      <w:pPr>
        <w:pStyle w:val="Text"/>
        <w:rPr>
          <w:lang w:val="pt-PT"/>
        </w:rPr>
      </w:pPr>
      <w:r w:rsidRPr="009A1E55">
        <w:rPr>
          <w:lang w:val="pt-PT"/>
        </w:rPr>
        <w:t>Não plagiei ou apliquei qualquer forma de uso indevido de informações ou falsificação de</w:t>
      </w:r>
    </w:p>
    <w:p w14:paraId="1BD422F1" w14:textId="77777777" w:rsidR="00ED4FE5" w:rsidRPr="009A1E55" w:rsidRDefault="00ED4FE5" w:rsidP="00ED4FE5">
      <w:pPr>
        <w:pStyle w:val="Text"/>
        <w:rPr>
          <w:lang w:val="pt-PT"/>
        </w:rPr>
      </w:pPr>
      <w:r w:rsidRPr="009A1E55">
        <w:rPr>
          <w:lang w:val="pt-PT"/>
        </w:rPr>
        <w:t>resultados ao longo do processo que levou à sua elaboração.</w:t>
      </w:r>
    </w:p>
    <w:p w14:paraId="344D33DE" w14:textId="77777777" w:rsidR="00ED4FE5" w:rsidRPr="009A1E55" w:rsidRDefault="00ED4FE5" w:rsidP="00ED4FE5">
      <w:pPr>
        <w:pStyle w:val="Text"/>
        <w:rPr>
          <w:lang w:val="pt-PT"/>
        </w:rPr>
      </w:pPr>
    </w:p>
    <w:p w14:paraId="10CBADF5" w14:textId="77777777" w:rsidR="00ED4FE5" w:rsidRPr="009A1E55" w:rsidRDefault="00ED4FE5" w:rsidP="00ED4FE5">
      <w:pPr>
        <w:pStyle w:val="Text"/>
        <w:rPr>
          <w:lang w:val="pt-PT"/>
        </w:rPr>
      </w:pPr>
      <w:r w:rsidRPr="009A1E55">
        <w:rPr>
          <w:lang w:val="pt-PT"/>
        </w:rPr>
        <w:t>Portanto, o trabalho apresentado neste documento é original e de minha autoria, não tendo</w:t>
      </w:r>
    </w:p>
    <w:p w14:paraId="70DD4F77" w14:textId="77777777" w:rsidR="00ED4FE5" w:rsidRPr="009A1E55" w:rsidRDefault="00ED4FE5" w:rsidP="00ED4FE5">
      <w:pPr>
        <w:pStyle w:val="Text"/>
        <w:rPr>
          <w:lang w:val="pt-PT"/>
        </w:rPr>
      </w:pPr>
      <w:r w:rsidRPr="009A1E55">
        <w:rPr>
          <w:lang w:val="pt-PT"/>
        </w:rPr>
        <w:t>sido utilizado anteriormente para nenhum outro fim.</w:t>
      </w:r>
    </w:p>
    <w:p w14:paraId="753E82A9" w14:textId="77777777" w:rsidR="00ED4FE5" w:rsidRPr="009A1E55" w:rsidRDefault="00ED4FE5" w:rsidP="00ED4FE5">
      <w:pPr>
        <w:pStyle w:val="Text"/>
        <w:rPr>
          <w:lang w:val="pt-PT"/>
        </w:rPr>
      </w:pPr>
    </w:p>
    <w:p w14:paraId="7A27861A" w14:textId="77777777" w:rsidR="00ED4FE5" w:rsidRPr="009A1E55" w:rsidRDefault="00ED4FE5" w:rsidP="00ED4FE5">
      <w:pPr>
        <w:pStyle w:val="Text"/>
        <w:rPr>
          <w:lang w:val="pt-PT"/>
        </w:rPr>
      </w:pPr>
      <w:r w:rsidRPr="009A1E55">
        <w:rPr>
          <w:lang w:val="pt-PT"/>
        </w:rPr>
        <w:t>Declaro ainda que tenho pleno conhecimento do Código de Conduta Ética do P.PORTO.</w:t>
      </w:r>
    </w:p>
    <w:p w14:paraId="59508543" w14:textId="77777777" w:rsidR="00ED4FE5" w:rsidRPr="009A1E55" w:rsidRDefault="00ED4FE5" w:rsidP="00ED4FE5">
      <w:pPr>
        <w:pStyle w:val="Text"/>
        <w:rPr>
          <w:lang w:val="pt-PT"/>
        </w:rPr>
      </w:pPr>
    </w:p>
    <w:p w14:paraId="011531E3" w14:textId="77777777" w:rsidR="00ED4FE5" w:rsidRPr="009A1E55" w:rsidRDefault="00ED4FE5" w:rsidP="00ED4FE5">
      <w:pPr>
        <w:pStyle w:val="Text"/>
        <w:rPr>
          <w:lang w:val="pt-PT"/>
        </w:rPr>
      </w:pPr>
      <w:r w:rsidRPr="009A1E55">
        <w:rPr>
          <w:lang w:val="pt-PT"/>
        </w:rPr>
        <w:t xml:space="preserve">ISEP, Porto, </w:t>
      </w:r>
      <w:r>
        <w:rPr>
          <w:lang w:val="pt-PT"/>
        </w:rPr>
        <w:fldChar w:fldCharType="begin"/>
      </w:r>
      <w:r>
        <w:rPr>
          <w:lang w:val="pt-PT"/>
        </w:rPr>
        <w:instrText xml:space="preserve"> TIME \@ "d' de 'MMMM' de 'yyyy" </w:instrText>
      </w:r>
      <w:r>
        <w:rPr>
          <w:lang w:val="pt-PT"/>
        </w:rPr>
        <w:fldChar w:fldCharType="separate"/>
      </w:r>
      <w:r w:rsidR="00E40B41">
        <w:rPr>
          <w:noProof/>
          <w:lang w:val="pt-PT"/>
        </w:rPr>
        <w:t>31 de outubro de 2024</w:t>
      </w:r>
      <w:r>
        <w:rPr>
          <w:lang w:val="pt-PT"/>
        </w:rPr>
        <w:fldChar w:fldCharType="end"/>
      </w:r>
    </w:p>
    <w:p w14:paraId="25277D13" w14:textId="77777777" w:rsidR="00ED4FE5" w:rsidRDefault="00ED4FE5">
      <w:pPr>
        <w:rPr>
          <w:rFonts w:ascii="Calibri" w:eastAsiaTheme="majorEastAsia" w:hAnsi="Calibri" w:cstheme="majorBidi"/>
          <w:b/>
          <w:color w:val="000000" w:themeColor="text1"/>
          <w:spacing w:val="5"/>
          <w:kern w:val="28"/>
          <w:sz w:val="48"/>
          <w:szCs w:val="52"/>
          <w:lang w:val="pt-PT"/>
        </w:rPr>
      </w:pPr>
      <w:r>
        <w:rPr>
          <w:lang w:val="pt-PT"/>
        </w:rPr>
        <w:br w:type="page"/>
      </w:r>
    </w:p>
    <w:p w14:paraId="76F610CD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58EF7814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75DE7333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71F666DB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14D4DF2A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45820E9F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2977C4BA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72C2DAAD" w14:textId="77777777" w:rsidR="00ED4FE5" w:rsidRDefault="00ED4FE5" w:rsidP="00ED4FE5">
      <w:pPr>
        <w:jc w:val="center"/>
        <w:rPr>
          <w:color w:val="BFBFBF" w:themeColor="background1" w:themeShade="BF"/>
          <w:sz w:val="36"/>
          <w:lang w:val="pt-PT"/>
        </w:rPr>
      </w:pPr>
    </w:p>
    <w:p w14:paraId="384C0726" w14:textId="77777777" w:rsidR="00ED4FE5" w:rsidRDefault="00ED4FE5" w:rsidP="00ED4FE5">
      <w:pPr>
        <w:jc w:val="center"/>
        <w:rPr>
          <w:rFonts w:ascii="Calibri" w:eastAsiaTheme="majorEastAsia" w:hAnsi="Calibri" w:cstheme="majorBidi"/>
          <w:b/>
          <w:color w:val="000000" w:themeColor="text1"/>
          <w:spacing w:val="5"/>
          <w:kern w:val="28"/>
          <w:sz w:val="48"/>
          <w:szCs w:val="52"/>
          <w:lang w:val="pt-PT"/>
        </w:rPr>
      </w:pPr>
      <w:r w:rsidRPr="002C7B7F">
        <w:rPr>
          <w:color w:val="BFBFBF" w:themeColor="background1" w:themeShade="BF"/>
          <w:sz w:val="36"/>
          <w:lang w:val="pt-PT"/>
        </w:rPr>
        <w:t>Página em branco [apagar este comentário]</w:t>
      </w:r>
      <w:r>
        <w:rPr>
          <w:lang w:val="pt-PT"/>
        </w:rPr>
        <w:br w:type="page"/>
      </w:r>
    </w:p>
    <w:p w14:paraId="57BB10A6" w14:textId="77777777" w:rsidR="00897A74" w:rsidRPr="002C7B7F" w:rsidRDefault="00897A74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Dedicatória (opcional)</w:t>
      </w:r>
    </w:p>
    <w:p w14:paraId="3E7A93F6" w14:textId="77777777" w:rsidR="00897A74" w:rsidRPr="002C7B7F" w:rsidRDefault="00E24ADF">
      <w:pPr>
        <w:rPr>
          <w:lang w:val="pt-PT"/>
        </w:rPr>
      </w:pPr>
      <w:r w:rsidRPr="002C7B7F">
        <w:rPr>
          <w:lang w:val="pt-PT"/>
        </w:rPr>
        <w:t>….</w:t>
      </w:r>
    </w:p>
    <w:p w14:paraId="7F8B0E2B" w14:textId="77777777" w:rsidR="00897A74" w:rsidRPr="002C7B7F" w:rsidRDefault="00897A74">
      <w:pPr>
        <w:rPr>
          <w:b/>
          <w:sz w:val="40"/>
          <w:lang w:val="pt-PT"/>
        </w:rPr>
      </w:pPr>
      <w:r w:rsidRPr="002C7B7F">
        <w:rPr>
          <w:b/>
          <w:sz w:val="40"/>
          <w:lang w:val="pt-PT"/>
        </w:rPr>
        <w:br w:type="page"/>
      </w:r>
    </w:p>
    <w:p w14:paraId="14AB849B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130AE0E3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23622F3F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08BB4202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12DFEA19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33246A5E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17117536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13CA6306" w14:textId="77777777" w:rsidR="00897A74" w:rsidRPr="002C7B7F" w:rsidRDefault="00897A74" w:rsidP="00897A74">
      <w:pPr>
        <w:jc w:val="center"/>
        <w:rPr>
          <w:sz w:val="36"/>
          <w:lang w:val="pt-PT"/>
        </w:rPr>
      </w:pPr>
    </w:p>
    <w:p w14:paraId="56459ED1" w14:textId="77777777" w:rsidR="00E24ADF" w:rsidRPr="002C7B7F" w:rsidRDefault="00897A74" w:rsidP="00897A74">
      <w:pPr>
        <w:jc w:val="center"/>
        <w:rPr>
          <w:color w:val="BFBFBF" w:themeColor="background1" w:themeShade="BF"/>
          <w:sz w:val="36"/>
          <w:lang w:val="pt-PT"/>
        </w:rPr>
        <w:sectPr w:rsidR="00E24ADF" w:rsidRPr="002C7B7F" w:rsidSect="000B4B63">
          <w:pgSz w:w="11906" w:h="16838"/>
          <w:pgMar w:top="1985" w:right="1474" w:bottom="1418" w:left="1985" w:header="709" w:footer="709" w:gutter="0"/>
          <w:pgNumType w:fmt="lowerRoman"/>
          <w:cols w:space="708"/>
          <w:docGrid w:linePitch="360"/>
        </w:sectPr>
      </w:pPr>
      <w:r w:rsidRPr="002C7B7F">
        <w:rPr>
          <w:color w:val="BFBFBF" w:themeColor="background1" w:themeShade="BF"/>
          <w:sz w:val="36"/>
          <w:lang w:val="pt-PT"/>
        </w:rPr>
        <w:t>Página em branco [apagar este comentário]</w:t>
      </w:r>
    </w:p>
    <w:p w14:paraId="47EA9643" w14:textId="77777777" w:rsidR="00897A74" w:rsidRPr="002C7B7F" w:rsidRDefault="00897A74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Resumo</w:t>
      </w:r>
    </w:p>
    <w:p w14:paraId="0D93561E" w14:textId="77777777" w:rsidR="00C72706" w:rsidRPr="002C7B7F" w:rsidRDefault="004F614B" w:rsidP="00F4266C">
      <w:pPr>
        <w:pStyle w:val="Text"/>
        <w:rPr>
          <w:lang w:val="pt-PT"/>
        </w:rPr>
      </w:pPr>
      <w:r w:rsidRPr="002C7B7F">
        <w:rPr>
          <w:lang w:val="pt-PT"/>
        </w:rPr>
        <w:t>Este documento</w:t>
      </w:r>
      <w:r w:rsidR="002C7B7F" w:rsidRPr="002C7B7F">
        <w:rPr>
          <w:lang w:val="pt-PT"/>
        </w:rPr>
        <w:t xml:space="preserve"> </w:t>
      </w:r>
      <w:r w:rsidR="006457F3" w:rsidRPr="002C7B7F">
        <w:rPr>
          <w:lang w:val="pt-PT"/>
        </w:rPr>
        <w:t xml:space="preserve">contém as </w:t>
      </w:r>
      <w:r w:rsidR="00F4266C" w:rsidRPr="002C7B7F">
        <w:rPr>
          <w:lang w:val="pt-PT"/>
        </w:rPr>
        <w:t xml:space="preserve">principais </w:t>
      </w:r>
      <w:r w:rsidR="006457F3" w:rsidRPr="002C7B7F">
        <w:rPr>
          <w:lang w:val="pt-PT"/>
        </w:rPr>
        <w:t xml:space="preserve">regras de formatação a aplicar </w:t>
      </w:r>
      <w:r w:rsidRPr="002C7B7F">
        <w:rPr>
          <w:lang w:val="pt-PT"/>
        </w:rPr>
        <w:t>na escrita d</w:t>
      </w:r>
      <w:r w:rsidR="00F4266C" w:rsidRPr="002C7B7F">
        <w:rPr>
          <w:lang w:val="pt-PT"/>
        </w:rPr>
        <w:t>o</w:t>
      </w:r>
      <w:r w:rsidRPr="002C7B7F">
        <w:rPr>
          <w:lang w:val="pt-PT"/>
        </w:rPr>
        <w:t xml:space="preserve"> relatório da unidade curricular Tese / Dissertação / Estágio</w:t>
      </w:r>
      <w:r w:rsidR="00F4266C" w:rsidRPr="002C7B7F">
        <w:rPr>
          <w:lang w:val="pt-PT"/>
        </w:rPr>
        <w:t>,</w:t>
      </w:r>
      <w:r w:rsidRPr="002C7B7F">
        <w:rPr>
          <w:lang w:val="pt-PT"/>
        </w:rPr>
        <w:t xml:space="preserve"> do Mestrado em Engenharia Informática</w:t>
      </w:r>
      <w:r w:rsidR="00F4266C" w:rsidRPr="002C7B7F">
        <w:rPr>
          <w:lang w:val="pt-PT"/>
        </w:rPr>
        <w:t>,</w:t>
      </w:r>
      <w:r w:rsidRPr="002C7B7F">
        <w:rPr>
          <w:lang w:val="pt-PT"/>
        </w:rPr>
        <w:t xml:space="preserve"> do</w:t>
      </w:r>
      <w:r w:rsidR="00C72706" w:rsidRPr="002C7B7F">
        <w:rPr>
          <w:lang w:val="pt-PT"/>
        </w:rPr>
        <w:t xml:space="preserve"> Departamento de Engenharia Informática</w:t>
      </w:r>
      <w:r w:rsidR="00F4266C" w:rsidRPr="002C7B7F">
        <w:rPr>
          <w:lang w:val="pt-PT"/>
        </w:rPr>
        <w:t>,</w:t>
      </w:r>
      <w:r w:rsidR="00C72706" w:rsidRPr="002C7B7F">
        <w:rPr>
          <w:lang w:val="pt-PT"/>
        </w:rPr>
        <w:t xml:space="preserve"> do</w:t>
      </w:r>
      <w:r w:rsidRPr="002C7B7F">
        <w:rPr>
          <w:lang w:val="pt-PT"/>
        </w:rPr>
        <w:t xml:space="preserve"> ISEP. </w:t>
      </w:r>
      <w:r w:rsidR="002C7B7F" w:rsidRPr="002C7B7F">
        <w:rPr>
          <w:lang w:val="pt-PT"/>
        </w:rPr>
        <w:t xml:space="preserve">As regras aqui apresentadas formam um conjunto de boas práticas recomendadas para a elaboração de uma dissertação. No entanto, recomenda-se a discussão destes e outros aspetos com o respetivo orientador. </w:t>
      </w:r>
    </w:p>
    <w:p w14:paraId="685B8534" w14:textId="77777777" w:rsidR="004F614B" w:rsidRPr="002C7B7F" w:rsidRDefault="004F614B" w:rsidP="00F4266C">
      <w:pPr>
        <w:pStyle w:val="Text"/>
        <w:rPr>
          <w:lang w:val="pt-PT"/>
        </w:rPr>
      </w:pPr>
      <w:r w:rsidRPr="002C7B7F">
        <w:rPr>
          <w:lang w:val="pt-PT"/>
        </w:rPr>
        <w:t xml:space="preserve">São apresentadas </w:t>
      </w:r>
      <w:r w:rsidR="00C72706" w:rsidRPr="002C7B7F">
        <w:rPr>
          <w:lang w:val="pt-PT"/>
        </w:rPr>
        <w:t xml:space="preserve">as normas a seguir relativamente ao </w:t>
      </w:r>
      <w:r w:rsidRPr="002C7B7F">
        <w:rPr>
          <w:lang w:val="pt-PT"/>
        </w:rPr>
        <w:t>formato do papel a usar</w:t>
      </w:r>
      <w:r w:rsidR="00C72706" w:rsidRPr="002C7B7F">
        <w:rPr>
          <w:lang w:val="pt-PT"/>
        </w:rPr>
        <w:t xml:space="preserve">, </w:t>
      </w:r>
      <w:r w:rsidRPr="002C7B7F">
        <w:rPr>
          <w:lang w:val="pt-PT"/>
        </w:rPr>
        <w:t>modo de organização do documento</w:t>
      </w:r>
      <w:r w:rsidR="00C72706" w:rsidRPr="002C7B7F">
        <w:rPr>
          <w:lang w:val="pt-PT"/>
        </w:rPr>
        <w:t xml:space="preserve">, </w:t>
      </w:r>
      <w:r w:rsidRPr="002C7B7F">
        <w:rPr>
          <w:lang w:val="pt-PT"/>
        </w:rPr>
        <w:t>regras gerais de formatação do texto</w:t>
      </w:r>
      <w:r w:rsidR="00C72706" w:rsidRPr="002C7B7F">
        <w:rPr>
          <w:lang w:val="pt-PT"/>
        </w:rPr>
        <w:t xml:space="preserve">, </w:t>
      </w:r>
      <w:r w:rsidR="008F4BAC" w:rsidRPr="002C7B7F">
        <w:rPr>
          <w:lang w:val="pt-PT"/>
        </w:rPr>
        <w:t>formatação de tabelas e figuras</w:t>
      </w:r>
      <w:r w:rsidR="00F4266C" w:rsidRPr="002C7B7F">
        <w:rPr>
          <w:lang w:val="pt-PT"/>
        </w:rPr>
        <w:t>, inserção de referências bibliográficas no texto e apresentação das referências bibliográficas</w:t>
      </w:r>
      <w:r w:rsidR="00C72706" w:rsidRPr="002C7B7F">
        <w:rPr>
          <w:lang w:val="pt-PT"/>
        </w:rPr>
        <w:t>.</w:t>
      </w:r>
    </w:p>
    <w:p w14:paraId="1A120099" w14:textId="77777777" w:rsidR="00F4266C" w:rsidRPr="002C7B7F" w:rsidRDefault="00F4266C">
      <w:pPr>
        <w:rPr>
          <w:lang w:val="pt-PT"/>
        </w:rPr>
      </w:pPr>
    </w:p>
    <w:p w14:paraId="3FADA5DB" w14:textId="77777777" w:rsidR="002C7B7F" w:rsidRPr="002C7B7F" w:rsidRDefault="002C7B7F">
      <w:pPr>
        <w:rPr>
          <w:lang w:val="pt-PT"/>
        </w:rPr>
      </w:pPr>
      <w:r w:rsidRPr="002C7B7F">
        <w:rPr>
          <w:lang w:val="pt-PT"/>
        </w:rPr>
        <w:t xml:space="preserve">Este documento foi originalmente preparado pela Doutora Fátima Rodrigues (DEI/ISEP). </w:t>
      </w:r>
    </w:p>
    <w:p w14:paraId="03C085D9" w14:textId="77777777" w:rsidR="00F4266C" w:rsidRPr="002C7B7F" w:rsidRDefault="00F4266C">
      <w:pPr>
        <w:rPr>
          <w:lang w:val="pt-PT"/>
        </w:rPr>
      </w:pPr>
    </w:p>
    <w:p w14:paraId="0BDB8DA8" w14:textId="77777777" w:rsidR="008F4BAC" w:rsidRPr="002C7B7F" w:rsidRDefault="00F4266C">
      <w:pPr>
        <w:rPr>
          <w:lang w:val="pt-PT"/>
        </w:rPr>
      </w:pPr>
      <w:r w:rsidRPr="002C7B7F">
        <w:rPr>
          <w:b/>
          <w:lang w:val="pt-PT"/>
        </w:rPr>
        <w:t>Palavras-chave</w:t>
      </w:r>
      <w:r w:rsidRPr="002C7B7F">
        <w:rPr>
          <w:lang w:val="pt-PT"/>
        </w:rPr>
        <w:t xml:space="preserve">: Palavra-chave1, …, Palavra-chave6 </w:t>
      </w:r>
      <w:r w:rsidR="008F4BAC" w:rsidRPr="002C7B7F">
        <w:rPr>
          <w:lang w:val="pt-PT"/>
        </w:rPr>
        <w:br w:type="page"/>
      </w:r>
    </w:p>
    <w:p w14:paraId="00D625E0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3277AC90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3423CDE8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5C9F0819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5C067BDD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7FCAA818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1C9FA69E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33C7C5A7" w14:textId="77777777" w:rsidR="00E24ADF" w:rsidRPr="002C7B7F" w:rsidRDefault="008F4BAC" w:rsidP="008F4BAC">
      <w:pPr>
        <w:jc w:val="center"/>
        <w:rPr>
          <w:color w:val="BFBFBF" w:themeColor="background1" w:themeShade="BF"/>
          <w:sz w:val="36"/>
          <w:lang w:val="pt-PT"/>
        </w:rPr>
        <w:sectPr w:rsidR="00E24ADF" w:rsidRPr="002C7B7F" w:rsidSect="000B4B63">
          <w:pgSz w:w="11906" w:h="16838"/>
          <w:pgMar w:top="1985" w:right="1474" w:bottom="1418" w:left="1985" w:header="709" w:footer="709" w:gutter="0"/>
          <w:pgNumType w:fmt="lowerRoman"/>
          <w:cols w:space="708"/>
          <w:docGrid w:linePitch="360"/>
        </w:sectPr>
      </w:pPr>
      <w:r w:rsidRPr="002C7B7F">
        <w:rPr>
          <w:color w:val="BFBFBF" w:themeColor="background1" w:themeShade="BF"/>
          <w:sz w:val="36"/>
          <w:lang w:val="pt-PT"/>
        </w:rPr>
        <w:t>Página em branco [apagar este comentário]</w:t>
      </w:r>
    </w:p>
    <w:p w14:paraId="11F671BC" w14:textId="77777777" w:rsidR="008F4BAC" w:rsidRPr="002C7B7F" w:rsidRDefault="008F4BAC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Abstract</w:t>
      </w:r>
    </w:p>
    <w:p w14:paraId="3675F983" w14:textId="77777777" w:rsidR="008F4BAC" w:rsidRPr="002C7B7F" w:rsidRDefault="008F4BAC" w:rsidP="00F4266C">
      <w:pPr>
        <w:pStyle w:val="Text"/>
        <w:rPr>
          <w:lang w:val="pt-PT"/>
        </w:rPr>
      </w:pPr>
      <w:r w:rsidRPr="002C7B7F">
        <w:rPr>
          <w:lang w:val="pt-PT"/>
        </w:rPr>
        <w:t>O documento tese deve conter um resumo em português e outro em inglês q</w:t>
      </w:r>
      <w:r w:rsidR="00F4266C" w:rsidRPr="002C7B7F">
        <w:rPr>
          <w:lang w:val="pt-PT"/>
        </w:rPr>
        <w:t>ue não excedam as 200 palavras ou 1 página A4</w:t>
      </w:r>
      <w:r w:rsidRPr="002C7B7F">
        <w:rPr>
          <w:lang w:val="pt-PT"/>
        </w:rPr>
        <w:t xml:space="preserve">. Quando a tese é escrita em português o abstract deve ser uma tradução em inglês do resumo. </w:t>
      </w:r>
    </w:p>
    <w:p w14:paraId="66F1E39D" w14:textId="77777777" w:rsidR="008F4BAC" w:rsidRPr="002C7B7F" w:rsidRDefault="008F4BAC" w:rsidP="00F4266C">
      <w:pPr>
        <w:pStyle w:val="Text"/>
        <w:rPr>
          <w:lang w:val="pt-PT"/>
        </w:rPr>
      </w:pPr>
      <w:r w:rsidRPr="002C7B7F">
        <w:rPr>
          <w:lang w:val="pt-PT"/>
        </w:rPr>
        <w:t>Se a tese for escrita em inglês deve conter um resumo alargado em português q</w:t>
      </w:r>
      <w:r w:rsidR="00F4266C" w:rsidRPr="002C7B7F">
        <w:rPr>
          <w:lang w:val="pt-PT"/>
        </w:rPr>
        <w:t>ue não exceda as 1000 palavras ou 2 páginas A4</w:t>
      </w:r>
      <w:r w:rsidRPr="002C7B7F">
        <w:rPr>
          <w:lang w:val="pt-PT"/>
        </w:rPr>
        <w:t>.</w:t>
      </w:r>
    </w:p>
    <w:p w14:paraId="68B5F3BF" w14:textId="77777777" w:rsidR="008F4BAC" w:rsidRPr="002C7B7F" w:rsidRDefault="008F4BAC" w:rsidP="00F4266C">
      <w:pPr>
        <w:pStyle w:val="Text"/>
        <w:rPr>
          <w:lang w:val="pt-PT"/>
        </w:rPr>
      </w:pPr>
      <w:r w:rsidRPr="002C7B7F">
        <w:rPr>
          <w:lang w:val="pt-PT"/>
        </w:rPr>
        <w:t>Após o resumo/abstract é obrigatório colocar as principais palavras-chave/keywords do tema em que se insere o trabalho desenvolvido, sendo permitido um máximo de 6 palavras-chave/keywords.</w:t>
      </w:r>
    </w:p>
    <w:p w14:paraId="2754CDF0" w14:textId="77777777" w:rsidR="008F4BAC" w:rsidRPr="002C7B7F" w:rsidRDefault="008F4BAC" w:rsidP="008F4BAC">
      <w:pPr>
        <w:pStyle w:val="E-mailSignature"/>
        <w:rPr>
          <w:lang w:val="pt-PT"/>
        </w:rPr>
      </w:pPr>
    </w:p>
    <w:p w14:paraId="7B6D4B12" w14:textId="77777777" w:rsidR="00F4266C" w:rsidRPr="002C7B7F" w:rsidRDefault="00F4266C">
      <w:pPr>
        <w:rPr>
          <w:lang w:val="pt-PT"/>
        </w:rPr>
      </w:pPr>
    </w:p>
    <w:p w14:paraId="2AE5FE68" w14:textId="77777777" w:rsidR="008F4BAC" w:rsidRPr="002C7B7F" w:rsidRDefault="00F4266C">
      <w:pPr>
        <w:rPr>
          <w:lang w:val="pt-PT"/>
        </w:rPr>
      </w:pPr>
      <w:r w:rsidRPr="002C7B7F">
        <w:rPr>
          <w:b/>
          <w:lang w:val="pt-PT"/>
        </w:rPr>
        <w:t>Keywords</w:t>
      </w:r>
      <w:r w:rsidRPr="002C7B7F">
        <w:rPr>
          <w:lang w:val="pt-PT"/>
        </w:rPr>
        <w:t xml:space="preserve">: Keyword1, …, Keyword6 </w:t>
      </w:r>
      <w:r w:rsidR="008F4BAC" w:rsidRPr="002C7B7F">
        <w:rPr>
          <w:lang w:val="pt-PT"/>
        </w:rPr>
        <w:br w:type="page"/>
      </w:r>
    </w:p>
    <w:p w14:paraId="545DA1D7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27168894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26825695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71404A2C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4A6A7517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711ADDFA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2EC2ABDE" w14:textId="77777777" w:rsidR="00E24ADF" w:rsidRPr="002C7B7F" w:rsidRDefault="008F4BAC" w:rsidP="008F4BAC">
      <w:pPr>
        <w:jc w:val="center"/>
        <w:rPr>
          <w:color w:val="BFBFBF" w:themeColor="background1" w:themeShade="BF"/>
          <w:sz w:val="36"/>
          <w:lang w:val="pt-PT"/>
        </w:rPr>
        <w:sectPr w:rsidR="00E24ADF" w:rsidRPr="002C7B7F" w:rsidSect="000B4B63">
          <w:pgSz w:w="11906" w:h="16838"/>
          <w:pgMar w:top="1985" w:right="1474" w:bottom="1418" w:left="1985" w:header="709" w:footer="709" w:gutter="0"/>
          <w:pgNumType w:fmt="lowerRoman"/>
          <w:cols w:space="708"/>
          <w:docGrid w:linePitch="360"/>
        </w:sectPr>
      </w:pPr>
      <w:r w:rsidRPr="002C7B7F">
        <w:rPr>
          <w:color w:val="BFBFBF" w:themeColor="background1" w:themeShade="BF"/>
          <w:sz w:val="36"/>
          <w:lang w:val="pt-PT"/>
        </w:rPr>
        <w:t>Página em branco [apagar este comentário]</w:t>
      </w:r>
    </w:p>
    <w:p w14:paraId="7D483AC9" w14:textId="77777777" w:rsidR="008F4BAC" w:rsidRPr="002C7B7F" w:rsidRDefault="008F4BAC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Agradecimentos &lt;opcional&gt;</w:t>
      </w:r>
    </w:p>
    <w:p w14:paraId="57043ABD" w14:textId="77777777" w:rsidR="008F4BAC" w:rsidRPr="002C7B7F" w:rsidRDefault="008F4BAC" w:rsidP="008F4BAC">
      <w:pPr>
        <w:rPr>
          <w:lang w:val="pt-PT"/>
        </w:rPr>
      </w:pPr>
      <w:r w:rsidRPr="002C7B7F">
        <w:rPr>
          <w:lang w:val="pt-PT"/>
        </w:rPr>
        <w:t xml:space="preserve">Dirigidos </w:t>
      </w:r>
      <w:r w:rsidR="00F4266C" w:rsidRPr="002C7B7F">
        <w:rPr>
          <w:lang w:val="pt-PT"/>
        </w:rPr>
        <w:t xml:space="preserve">ao(s) orientador(es) </w:t>
      </w:r>
      <w:r w:rsidRPr="002C7B7F">
        <w:rPr>
          <w:lang w:val="pt-PT"/>
        </w:rPr>
        <w:t xml:space="preserve">à </w:t>
      </w:r>
      <w:r w:rsidR="00F4266C" w:rsidRPr="002C7B7F">
        <w:rPr>
          <w:lang w:val="pt-PT"/>
        </w:rPr>
        <w:t>família</w:t>
      </w:r>
      <w:r w:rsidRPr="002C7B7F">
        <w:rPr>
          <w:lang w:val="pt-PT"/>
        </w:rPr>
        <w:t>, colegas, Instituições, …</w:t>
      </w:r>
    </w:p>
    <w:p w14:paraId="584E391A" w14:textId="77777777" w:rsidR="008F4BAC" w:rsidRPr="002C7B7F" w:rsidRDefault="008F4BAC">
      <w:pPr>
        <w:rPr>
          <w:lang w:val="pt-PT"/>
        </w:rPr>
      </w:pPr>
      <w:r w:rsidRPr="002C7B7F">
        <w:rPr>
          <w:lang w:val="pt-PT"/>
        </w:rPr>
        <w:br w:type="page"/>
      </w:r>
    </w:p>
    <w:p w14:paraId="4BF18F7C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0D1A5740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4691E580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661E42A1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31EF003E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38E917A0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613C2B71" w14:textId="77777777" w:rsidR="008F4BAC" w:rsidRPr="002C7B7F" w:rsidRDefault="008F4BAC" w:rsidP="008F4BAC">
      <w:pPr>
        <w:jc w:val="center"/>
        <w:rPr>
          <w:sz w:val="36"/>
          <w:lang w:val="pt-PT"/>
        </w:rPr>
      </w:pPr>
    </w:p>
    <w:p w14:paraId="5C5B717B" w14:textId="77777777" w:rsidR="00E24ADF" w:rsidRPr="002C7B7F" w:rsidRDefault="008F4BAC" w:rsidP="008F4BAC">
      <w:pPr>
        <w:jc w:val="center"/>
        <w:rPr>
          <w:color w:val="BFBFBF" w:themeColor="background1" w:themeShade="BF"/>
          <w:sz w:val="36"/>
          <w:lang w:val="pt-PT"/>
        </w:rPr>
        <w:sectPr w:rsidR="00E24ADF" w:rsidRPr="002C7B7F" w:rsidSect="000B4B63">
          <w:pgSz w:w="11906" w:h="16838"/>
          <w:pgMar w:top="1985" w:right="1474" w:bottom="1418" w:left="1985" w:header="709" w:footer="709" w:gutter="0"/>
          <w:pgNumType w:fmt="lowerRoman"/>
          <w:cols w:space="708"/>
          <w:docGrid w:linePitch="360"/>
        </w:sectPr>
      </w:pPr>
      <w:r w:rsidRPr="002C7B7F">
        <w:rPr>
          <w:color w:val="BFBFBF" w:themeColor="background1" w:themeShade="BF"/>
          <w:sz w:val="36"/>
          <w:lang w:val="pt-PT"/>
        </w:rPr>
        <w:t>Página em branco [apagar este comentário]</w:t>
      </w:r>
    </w:p>
    <w:p w14:paraId="3B1D56F2" w14:textId="77777777" w:rsidR="008F4BAC" w:rsidRPr="002C7B7F" w:rsidRDefault="008F4BAC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Índice</w:t>
      </w:r>
    </w:p>
    <w:p w14:paraId="6F9D64E4" w14:textId="77777777" w:rsidR="000B4B63" w:rsidRPr="002C7B7F" w:rsidRDefault="00254177">
      <w:pPr>
        <w:pStyle w:val="TOC1"/>
        <w:tabs>
          <w:tab w:val="left" w:pos="539"/>
        </w:tabs>
        <w:rPr>
          <w:rFonts w:asciiTheme="minorHAnsi" w:eastAsiaTheme="minorEastAsia" w:hAnsiTheme="minorHAnsi" w:cstheme="minorBidi"/>
          <w:b w:val="0"/>
          <w:szCs w:val="22"/>
          <w:lang w:val="pt-PT"/>
        </w:rPr>
      </w:pPr>
      <w:r w:rsidRPr="002C7B7F">
        <w:rPr>
          <w:lang w:val="pt-PT"/>
        </w:rPr>
        <w:fldChar w:fldCharType="begin"/>
      </w:r>
      <w:r w:rsidR="00D154A7" w:rsidRPr="002C7B7F">
        <w:rPr>
          <w:lang w:val="pt-PT"/>
        </w:rPr>
        <w:instrText xml:space="preserve"> TOC \o "1-3" \t "frontmatterheading style;1;Seccao;2" </w:instrText>
      </w:r>
      <w:r w:rsidRPr="002C7B7F">
        <w:rPr>
          <w:lang w:val="pt-PT"/>
        </w:rPr>
        <w:fldChar w:fldCharType="separate"/>
      </w:r>
      <w:r w:rsidR="000B4B63" w:rsidRPr="002C7B7F">
        <w:rPr>
          <w:lang w:val="pt-PT"/>
        </w:rPr>
        <w:t>1</w:t>
      </w:r>
      <w:r w:rsidR="000B4B63" w:rsidRPr="002C7B7F">
        <w:rPr>
          <w:rFonts w:asciiTheme="minorHAnsi" w:eastAsiaTheme="minorEastAsia" w:hAnsiTheme="minorHAnsi" w:cstheme="minorBidi"/>
          <w:b w:val="0"/>
          <w:szCs w:val="22"/>
          <w:lang w:val="pt-PT"/>
        </w:rPr>
        <w:tab/>
      </w:r>
      <w:r w:rsidR="000B4B63" w:rsidRPr="002C7B7F">
        <w:rPr>
          <w:lang w:val="pt-PT"/>
        </w:rPr>
        <w:t>Estrutura de uma Tese</w:t>
      </w:r>
      <w:r w:rsidR="000B4B63" w:rsidRPr="002C7B7F">
        <w:rPr>
          <w:lang w:val="pt-PT"/>
        </w:rPr>
        <w:tab/>
      </w:r>
      <w:r w:rsidR="000B4B63" w:rsidRPr="002C7B7F">
        <w:rPr>
          <w:lang w:val="pt-PT"/>
        </w:rPr>
        <w:fldChar w:fldCharType="begin"/>
      </w:r>
      <w:r w:rsidR="000B4B63" w:rsidRPr="002C7B7F">
        <w:rPr>
          <w:lang w:val="pt-PT"/>
        </w:rPr>
        <w:instrText xml:space="preserve"> PAGEREF _Toc314147207 \h </w:instrText>
      </w:r>
      <w:r w:rsidR="000B4B63" w:rsidRPr="002C7B7F">
        <w:rPr>
          <w:lang w:val="pt-PT"/>
        </w:rPr>
      </w:r>
      <w:r w:rsidR="000B4B63" w:rsidRPr="002C7B7F">
        <w:rPr>
          <w:lang w:val="pt-PT"/>
        </w:rPr>
        <w:fldChar w:fldCharType="separate"/>
      </w:r>
      <w:r w:rsidR="002C7B7F" w:rsidRPr="002C7B7F">
        <w:rPr>
          <w:lang w:val="pt-PT"/>
        </w:rPr>
        <w:t>4</w:t>
      </w:r>
      <w:r w:rsidR="000B4B63" w:rsidRPr="002C7B7F">
        <w:rPr>
          <w:lang w:val="pt-PT"/>
        </w:rPr>
        <w:fldChar w:fldCharType="end"/>
      </w:r>
    </w:p>
    <w:p w14:paraId="04347D03" w14:textId="77777777" w:rsidR="000B4B63" w:rsidRPr="002C7B7F" w:rsidRDefault="000B4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1.1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Introdução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_Toc314147208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6CAC8B11" w14:textId="77777777" w:rsidR="000B4B63" w:rsidRPr="002C7B7F" w:rsidRDefault="000B4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1.2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Estrutura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_Toc314147209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3260071C" w14:textId="77777777" w:rsidR="000B4B63" w:rsidRPr="002C7B7F" w:rsidRDefault="000B4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1.3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Formatação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_Toc314147210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28FD816F" w14:textId="77777777" w:rsidR="000B4B63" w:rsidRPr="002C7B7F" w:rsidRDefault="000B4B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1.3.1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Tabelas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_Toc314147211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205B4503" w14:textId="77777777" w:rsidR="000B4B63" w:rsidRPr="002C7B7F" w:rsidRDefault="000B4B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1.3.2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Figuras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_Toc314147212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687334B7" w14:textId="77777777" w:rsidR="000B4B63" w:rsidRPr="002C7B7F" w:rsidRDefault="000B4B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1.3.3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Equações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_Toc314147213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26BA4C44" w14:textId="77777777" w:rsidR="000B4B63" w:rsidRPr="002C7B7F" w:rsidRDefault="000B4B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1.3.4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Código e Algoritmos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_Toc314147214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540C82E0" w14:textId="77777777" w:rsidR="000B4B63" w:rsidRPr="002C7B7F" w:rsidRDefault="000B4B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1.3.5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Inserção de Referências no Texto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_Toc314147215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7F05B1B9" w14:textId="77777777" w:rsidR="000B4B63" w:rsidRPr="002C7B7F" w:rsidRDefault="000B4B63">
      <w:pPr>
        <w:pStyle w:val="TOC1"/>
        <w:tabs>
          <w:tab w:val="left" w:pos="539"/>
        </w:tabs>
        <w:rPr>
          <w:rFonts w:asciiTheme="minorHAnsi" w:eastAsiaTheme="minorEastAsia" w:hAnsiTheme="minorHAnsi" w:cstheme="minorBidi"/>
          <w:b w:val="0"/>
          <w:szCs w:val="22"/>
          <w:lang w:val="pt-PT"/>
        </w:rPr>
      </w:pPr>
      <w:r w:rsidRPr="002C7B7F">
        <w:rPr>
          <w:lang w:val="pt-PT"/>
        </w:rPr>
        <w:t>2</w:t>
      </w:r>
      <w:r w:rsidRPr="002C7B7F">
        <w:rPr>
          <w:rFonts w:asciiTheme="minorHAnsi" w:eastAsiaTheme="minorEastAsia" w:hAnsiTheme="minorHAnsi" w:cstheme="minorBidi"/>
          <w:b w:val="0"/>
          <w:szCs w:val="22"/>
          <w:lang w:val="pt-PT"/>
        </w:rPr>
        <w:tab/>
      </w:r>
      <w:r w:rsidRPr="002C7B7F">
        <w:rPr>
          <w:lang w:val="pt-PT"/>
        </w:rPr>
        <w:t>Título do Capítulo 2</w:t>
      </w:r>
      <w:r w:rsidRPr="002C7B7F">
        <w:rPr>
          <w:lang w:val="pt-PT"/>
        </w:rPr>
        <w:tab/>
      </w:r>
      <w:r w:rsidRPr="002C7B7F">
        <w:rPr>
          <w:lang w:val="pt-PT"/>
        </w:rPr>
        <w:fldChar w:fldCharType="begin"/>
      </w:r>
      <w:r w:rsidRPr="002C7B7F">
        <w:rPr>
          <w:lang w:val="pt-PT"/>
        </w:rPr>
        <w:instrText xml:space="preserve"> PAGEREF _Toc314147216 \h </w:instrText>
      </w:r>
      <w:r w:rsidRPr="002C7B7F">
        <w:rPr>
          <w:lang w:val="pt-PT"/>
        </w:rPr>
      </w:r>
      <w:r w:rsidRPr="002C7B7F">
        <w:rPr>
          <w:lang w:val="pt-PT"/>
        </w:rPr>
        <w:fldChar w:fldCharType="separate"/>
      </w:r>
      <w:r w:rsidR="002C7B7F" w:rsidRPr="002C7B7F">
        <w:rPr>
          <w:lang w:val="pt-PT"/>
        </w:rPr>
        <w:t>4</w:t>
      </w:r>
      <w:r w:rsidRPr="002C7B7F">
        <w:rPr>
          <w:lang w:val="pt-PT"/>
        </w:rPr>
        <w:fldChar w:fldCharType="end"/>
      </w:r>
    </w:p>
    <w:p w14:paraId="18800B0F" w14:textId="77777777" w:rsidR="000B4B63" w:rsidRPr="002C7B7F" w:rsidRDefault="000B4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2.1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Formatação dos Capítulos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_Toc314147217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0334F3E1" w14:textId="77777777" w:rsidR="000B4B63" w:rsidRPr="002C7B7F" w:rsidRDefault="000B4B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2.2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Secção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_Toc314147218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217C9F69" w14:textId="77777777" w:rsidR="000B4B63" w:rsidRPr="002C7B7F" w:rsidRDefault="000B4B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</w:pPr>
      <w:r w:rsidRPr="002C7B7F">
        <w:rPr>
          <w:noProof/>
          <w:lang w:val="pt-PT"/>
        </w:rPr>
        <w:t>2.2.1</w:t>
      </w:r>
      <w:r w:rsidRPr="002C7B7F">
        <w:rPr>
          <w:rFonts w:asciiTheme="minorHAnsi" w:eastAsiaTheme="minorEastAsia" w:hAnsiTheme="minorHAnsi" w:cstheme="minorBidi"/>
          <w:noProof/>
          <w:sz w:val="22"/>
          <w:szCs w:val="22"/>
          <w:lang w:val="pt-PT"/>
        </w:rPr>
        <w:tab/>
      </w:r>
      <w:r w:rsidRPr="002C7B7F">
        <w:rPr>
          <w:noProof/>
          <w:lang w:val="pt-PT"/>
        </w:rPr>
        <w:t>Subsecção em Heading 3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_Toc314147219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44FC3A1E" w14:textId="77777777" w:rsidR="000C63AC" w:rsidRPr="002C7B7F" w:rsidRDefault="00254177" w:rsidP="00D154A7">
      <w:pPr>
        <w:pStyle w:val="PlainText"/>
        <w:rPr>
          <w:lang w:val="pt-PT"/>
        </w:rPr>
      </w:pPr>
      <w:r w:rsidRPr="002C7B7F">
        <w:rPr>
          <w:lang w:val="pt-PT"/>
        </w:rPr>
        <w:fldChar w:fldCharType="end"/>
      </w:r>
      <w:r w:rsidR="000C63AC" w:rsidRPr="002C7B7F">
        <w:rPr>
          <w:lang w:val="pt-PT"/>
        </w:rPr>
        <w:br w:type="page"/>
      </w:r>
    </w:p>
    <w:p w14:paraId="1B4E5982" w14:textId="77777777" w:rsidR="008F4BAC" w:rsidRPr="002C7B7F" w:rsidRDefault="008F4BAC" w:rsidP="00D154A7">
      <w:pPr>
        <w:pStyle w:val="PlainText"/>
        <w:rPr>
          <w:lang w:val="pt-PT"/>
        </w:rPr>
      </w:pPr>
    </w:p>
    <w:p w14:paraId="27CC8414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6BF3C16A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014FEAA9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71E9FF47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38F3353D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654E407F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060D3217" w14:textId="77777777" w:rsidR="008F4BAC" w:rsidRPr="002C7B7F" w:rsidRDefault="00D154A7" w:rsidP="00D154A7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</w:pPr>
      <w:r w:rsidRPr="002C7B7F">
        <w:rPr>
          <w:b/>
          <w:color w:val="BFBFBF" w:themeColor="background1" w:themeShade="BF"/>
          <w:sz w:val="36"/>
          <w:lang w:val="pt-PT"/>
        </w:rPr>
        <w:t>Inserir página em branco apenas se necessário de modo a que a próxima secção come</w:t>
      </w:r>
      <w:r w:rsidR="00A55DD4" w:rsidRPr="002C7B7F">
        <w:rPr>
          <w:b/>
          <w:color w:val="BFBFBF" w:themeColor="background1" w:themeShade="BF"/>
          <w:sz w:val="36"/>
          <w:lang w:val="pt-PT"/>
        </w:rPr>
        <w:t>c</w:t>
      </w:r>
      <w:r w:rsidRPr="002C7B7F">
        <w:rPr>
          <w:b/>
          <w:color w:val="BFBFBF" w:themeColor="background1" w:themeShade="BF"/>
          <w:sz w:val="36"/>
          <w:lang w:val="pt-PT"/>
        </w:rPr>
        <w:t>e numa página à direita</w:t>
      </w:r>
    </w:p>
    <w:p w14:paraId="434749B0" w14:textId="77777777" w:rsidR="000C63AC" w:rsidRPr="002C7B7F" w:rsidRDefault="000C63AC" w:rsidP="00D154A7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  <w:sectPr w:rsidR="000C63AC" w:rsidRPr="002C7B7F" w:rsidSect="000B4B63">
          <w:pgSz w:w="11906" w:h="16838"/>
          <w:pgMar w:top="1985" w:right="1474" w:bottom="1418" w:left="1985" w:header="709" w:footer="709" w:gutter="0"/>
          <w:pgNumType w:fmt="lowerRoman"/>
          <w:cols w:space="708"/>
          <w:docGrid w:linePitch="360"/>
        </w:sectPr>
      </w:pPr>
    </w:p>
    <w:p w14:paraId="20E2BAA8" w14:textId="77777777" w:rsidR="00D154A7" w:rsidRPr="002C7B7F" w:rsidRDefault="00D154A7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Lista de Figuras</w:t>
      </w:r>
    </w:p>
    <w:p w14:paraId="351F9114" w14:textId="77777777" w:rsidR="000B4B63" w:rsidRPr="002C7B7F" w:rsidRDefault="00254177">
      <w:pPr>
        <w:pStyle w:val="TableofFigures"/>
        <w:tabs>
          <w:tab w:val="right" w:leader="dot" w:pos="8437"/>
        </w:tabs>
        <w:rPr>
          <w:noProof/>
          <w:lang w:val="pt-PT"/>
        </w:rPr>
      </w:pPr>
      <w:r w:rsidRPr="002C7B7F">
        <w:rPr>
          <w:lang w:val="pt-PT"/>
        </w:rPr>
        <w:fldChar w:fldCharType="begin"/>
      </w:r>
      <w:r w:rsidR="00CB7C2B" w:rsidRPr="002C7B7F">
        <w:rPr>
          <w:lang w:val="pt-PT"/>
        </w:rPr>
        <w:instrText xml:space="preserve"> TOC \c "Figura" </w:instrText>
      </w:r>
      <w:r w:rsidRPr="002C7B7F">
        <w:rPr>
          <w:lang w:val="pt-PT"/>
        </w:rPr>
        <w:fldChar w:fldCharType="separate"/>
      </w:r>
      <w:r w:rsidR="000B4B63" w:rsidRPr="002C7B7F">
        <w:rPr>
          <w:noProof/>
          <w:lang w:val="pt-PT"/>
        </w:rPr>
        <w:t>Figura 1 – Esta legenda tem só uma linha</w:t>
      </w:r>
      <w:r w:rsidR="000B4B63" w:rsidRPr="002C7B7F">
        <w:rPr>
          <w:noProof/>
          <w:lang w:val="pt-PT"/>
        </w:rPr>
        <w:tab/>
      </w:r>
      <w:r w:rsidR="000B4B63" w:rsidRPr="002C7B7F">
        <w:rPr>
          <w:noProof/>
          <w:lang w:val="pt-PT"/>
        </w:rPr>
        <w:fldChar w:fldCharType="begin"/>
      </w:r>
      <w:r w:rsidR="000B4B63" w:rsidRPr="002C7B7F">
        <w:rPr>
          <w:noProof/>
          <w:lang w:val="pt-PT"/>
        </w:rPr>
        <w:instrText xml:space="preserve"> PAGEREF _Toc314147220 \h </w:instrText>
      </w:r>
      <w:r w:rsidR="000B4B63" w:rsidRPr="002C7B7F">
        <w:rPr>
          <w:noProof/>
          <w:lang w:val="pt-PT"/>
        </w:rPr>
      </w:r>
      <w:r w:rsidR="000B4B63"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="000B4B63" w:rsidRPr="002C7B7F">
        <w:rPr>
          <w:noProof/>
          <w:lang w:val="pt-PT"/>
        </w:rPr>
        <w:fldChar w:fldCharType="end"/>
      </w:r>
    </w:p>
    <w:p w14:paraId="170D8223" w14:textId="77777777" w:rsidR="000B4B63" w:rsidRPr="002C7B7F" w:rsidRDefault="000B4B63">
      <w:pPr>
        <w:pStyle w:val="TableofFigures"/>
        <w:tabs>
          <w:tab w:val="right" w:leader="dot" w:pos="8437"/>
        </w:tabs>
        <w:rPr>
          <w:noProof/>
          <w:lang w:val="pt-PT"/>
        </w:rPr>
      </w:pPr>
      <w:r w:rsidRPr="002C7B7F">
        <w:rPr>
          <w:noProof/>
          <w:lang w:val="pt-PT"/>
        </w:rPr>
        <w:t>Figura 2 – Esta legenda tem mais do que uma linha, por isso é justificada à esquerda, fonte calibri 10 pt.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_Toc314147221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7C463255" w14:textId="77777777" w:rsidR="000B4B63" w:rsidRPr="002C7B7F" w:rsidRDefault="000B4B63">
      <w:pPr>
        <w:pStyle w:val="TableofFigures"/>
        <w:tabs>
          <w:tab w:val="right" w:leader="dot" w:pos="8437"/>
        </w:tabs>
        <w:rPr>
          <w:noProof/>
          <w:lang w:val="pt-PT"/>
        </w:rPr>
      </w:pPr>
      <w:r w:rsidRPr="002C7B7F">
        <w:rPr>
          <w:noProof/>
          <w:lang w:val="pt-PT"/>
        </w:rPr>
        <w:t>Figura 3 – teste 3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_Toc314147222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2C05DADF" w14:textId="77777777" w:rsidR="000B4B63" w:rsidRPr="002C7B7F" w:rsidRDefault="000B4B63">
      <w:pPr>
        <w:pStyle w:val="TableofFigures"/>
        <w:tabs>
          <w:tab w:val="right" w:leader="dot" w:pos="8437"/>
        </w:tabs>
        <w:rPr>
          <w:noProof/>
          <w:lang w:val="pt-PT"/>
        </w:rPr>
      </w:pPr>
      <w:r w:rsidRPr="002C7B7F">
        <w:rPr>
          <w:noProof/>
          <w:lang w:val="pt-PT"/>
        </w:rPr>
        <w:t>Figura 4 – teste 4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_Toc314147223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77AA5761" w14:textId="77777777" w:rsidR="00D154A7" w:rsidRPr="002C7B7F" w:rsidRDefault="00254177" w:rsidP="00D154A7">
      <w:pPr>
        <w:pStyle w:val="PlainText"/>
        <w:rPr>
          <w:lang w:val="pt-PT"/>
        </w:rPr>
      </w:pPr>
      <w:r w:rsidRPr="002C7B7F">
        <w:rPr>
          <w:lang w:val="pt-PT"/>
        </w:rPr>
        <w:fldChar w:fldCharType="end"/>
      </w:r>
    </w:p>
    <w:p w14:paraId="5CE7112F" w14:textId="77777777" w:rsidR="00D154A7" w:rsidRPr="002C7B7F" w:rsidRDefault="00D154A7">
      <w:pPr>
        <w:rPr>
          <w:rFonts w:ascii="Consolas" w:hAnsi="Consolas" w:cs="Consolas"/>
          <w:sz w:val="21"/>
          <w:szCs w:val="21"/>
          <w:lang w:val="pt-PT"/>
        </w:rPr>
      </w:pPr>
      <w:r w:rsidRPr="002C7B7F">
        <w:rPr>
          <w:lang w:val="pt-PT"/>
        </w:rPr>
        <w:br w:type="page"/>
      </w:r>
    </w:p>
    <w:p w14:paraId="278B161C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1DDC0871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1D3C897B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3672F087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72823166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07AE0567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3A11F0E6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5D536F09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64D7910C" w14:textId="77777777" w:rsidR="000E7766" w:rsidRPr="002C7B7F" w:rsidRDefault="00D154A7" w:rsidP="00D154A7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  <w:sectPr w:rsidR="000E7766" w:rsidRPr="002C7B7F" w:rsidSect="000B4B63">
          <w:headerReference w:type="even" r:id="rId12"/>
          <w:headerReference w:type="default" r:id="rId13"/>
          <w:pgSz w:w="11906" w:h="16838"/>
          <w:pgMar w:top="1985" w:right="1474" w:bottom="1418" w:left="1985" w:header="709" w:footer="709" w:gutter="0"/>
          <w:pgNumType w:fmt="lowerRoman"/>
          <w:cols w:space="708"/>
          <w:titlePg/>
          <w:docGrid w:linePitch="360"/>
        </w:sectPr>
      </w:pPr>
      <w:r w:rsidRPr="002C7B7F">
        <w:rPr>
          <w:b/>
          <w:color w:val="BFBFBF" w:themeColor="background1" w:themeShade="BF"/>
          <w:sz w:val="36"/>
          <w:lang w:val="pt-PT"/>
        </w:rPr>
        <w:t>Inserir página em branco apenas se necessário de modo a que a próxima secção come</w:t>
      </w:r>
      <w:r w:rsidR="00A55DD4" w:rsidRPr="002C7B7F">
        <w:rPr>
          <w:b/>
          <w:color w:val="BFBFBF" w:themeColor="background1" w:themeShade="BF"/>
          <w:sz w:val="36"/>
          <w:lang w:val="pt-PT"/>
        </w:rPr>
        <w:t>c</w:t>
      </w:r>
      <w:r w:rsidRPr="002C7B7F">
        <w:rPr>
          <w:b/>
          <w:color w:val="BFBFBF" w:themeColor="background1" w:themeShade="BF"/>
          <w:sz w:val="36"/>
          <w:lang w:val="pt-PT"/>
        </w:rPr>
        <w:t>e numa página à direita</w:t>
      </w:r>
    </w:p>
    <w:p w14:paraId="3CE45EF6" w14:textId="77777777" w:rsidR="00D154A7" w:rsidRPr="002C7B7F" w:rsidRDefault="000E7766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Lista de T</w:t>
      </w:r>
      <w:r w:rsidR="00D154A7" w:rsidRPr="002C7B7F">
        <w:rPr>
          <w:lang w:val="pt-PT"/>
        </w:rPr>
        <w:t>abelas</w:t>
      </w:r>
    </w:p>
    <w:p w14:paraId="201BE8E6" w14:textId="77777777" w:rsidR="000B4B63" w:rsidRPr="002C7B7F" w:rsidRDefault="00254177">
      <w:pPr>
        <w:pStyle w:val="TableofFigures"/>
        <w:tabs>
          <w:tab w:val="right" w:leader="dot" w:pos="8437"/>
        </w:tabs>
        <w:rPr>
          <w:noProof/>
          <w:lang w:val="pt-PT"/>
        </w:rPr>
      </w:pPr>
      <w:r w:rsidRPr="002C7B7F">
        <w:rPr>
          <w:lang w:val="pt-PT"/>
        </w:rPr>
        <w:fldChar w:fldCharType="begin"/>
      </w:r>
      <w:r w:rsidR="00CA0160" w:rsidRPr="002C7B7F">
        <w:rPr>
          <w:lang w:val="pt-PT"/>
        </w:rPr>
        <w:instrText xml:space="preserve"> TOC \c "Tabela" </w:instrText>
      </w:r>
      <w:r w:rsidRPr="002C7B7F">
        <w:rPr>
          <w:lang w:val="pt-PT"/>
        </w:rPr>
        <w:fldChar w:fldCharType="separate"/>
      </w:r>
      <w:r w:rsidR="000B4B63" w:rsidRPr="002C7B7F">
        <w:rPr>
          <w:noProof/>
          <w:lang w:val="pt-PT"/>
        </w:rPr>
        <w:t>Tabela 1 – 1º  Formato de tabela</w:t>
      </w:r>
      <w:r w:rsidR="000B4B63" w:rsidRPr="002C7B7F">
        <w:rPr>
          <w:noProof/>
          <w:lang w:val="pt-PT"/>
        </w:rPr>
        <w:tab/>
      </w:r>
      <w:r w:rsidR="000B4B63" w:rsidRPr="002C7B7F">
        <w:rPr>
          <w:noProof/>
          <w:lang w:val="pt-PT"/>
        </w:rPr>
        <w:fldChar w:fldCharType="begin"/>
      </w:r>
      <w:r w:rsidR="000B4B63" w:rsidRPr="002C7B7F">
        <w:rPr>
          <w:noProof/>
          <w:lang w:val="pt-PT"/>
        </w:rPr>
        <w:instrText xml:space="preserve"> PAGEREF _Toc314147224 \h </w:instrText>
      </w:r>
      <w:r w:rsidR="000B4B63" w:rsidRPr="002C7B7F">
        <w:rPr>
          <w:noProof/>
          <w:lang w:val="pt-PT"/>
        </w:rPr>
      </w:r>
      <w:r w:rsidR="000B4B63"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="000B4B63" w:rsidRPr="002C7B7F">
        <w:rPr>
          <w:noProof/>
          <w:lang w:val="pt-PT"/>
        </w:rPr>
        <w:fldChar w:fldCharType="end"/>
      </w:r>
    </w:p>
    <w:p w14:paraId="69C277C0" w14:textId="77777777" w:rsidR="000B4B63" w:rsidRPr="002C7B7F" w:rsidRDefault="000B4B63">
      <w:pPr>
        <w:pStyle w:val="TableofFigures"/>
        <w:tabs>
          <w:tab w:val="right" w:leader="dot" w:pos="8437"/>
        </w:tabs>
        <w:rPr>
          <w:noProof/>
          <w:lang w:val="pt-PT"/>
        </w:rPr>
      </w:pPr>
      <w:r w:rsidRPr="002C7B7F">
        <w:rPr>
          <w:noProof/>
          <w:lang w:val="pt-PT"/>
        </w:rPr>
        <w:t>Tabela 2 — 2º Formato de tabela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_Toc314147225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6478E36E" w14:textId="77777777" w:rsidR="000B4B63" w:rsidRPr="002C7B7F" w:rsidRDefault="000B4B63">
      <w:pPr>
        <w:pStyle w:val="TableofFigures"/>
        <w:tabs>
          <w:tab w:val="right" w:leader="dot" w:pos="8437"/>
        </w:tabs>
        <w:rPr>
          <w:noProof/>
          <w:lang w:val="pt-PT"/>
        </w:rPr>
      </w:pPr>
      <w:r w:rsidRPr="002C7B7F">
        <w:rPr>
          <w:noProof/>
          <w:lang w:val="pt-PT"/>
        </w:rPr>
        <w:t>Tabela 3 — 3º Formato de tabela</w:t>
      </w:r>
      <w:r w:rsidRPr="002C7B7F">
        <w:rPr>
          <w:noProof/>
          <w:lang w:val="pt-PT"/>
        </w:rPr>
        <w:tab/>
      </w:r>
      <w:r w:rsidRPr="002C7B7F">
        <w:rPr>
          <w:noProof/>
          <w:lang w:val="pt-PT"/>
        </w:rPr>
        <w:fldChar w:fldCharType="begin"/>
      </w:r>
      <w:r w:rsidRPr="002C7B7F">
        <w:rPr>
          <w:noProof/>
          <w:lang w:val="pt-PT"/>
        </w:rPr>
        <w:instrText xml:space="preserve"> PAGEREF _Toc314147226 \h </w:instrText>
      </w:r>
      <w:r w:rsidRPr="002C7B7F">
        <w:rPr>
          <w:noProof/>
          <w:lang w:val="pt-PT"/>
        </w:rPr>
      </w:r>
      <w:r w:rsidRPr="002C7B7F">
        <w:rPr>
          <w:noProof/>
          <w:lang w:val="pt-PT"/>
        </w:rPr>
        <w:fldChar w:fldCharType="separate"/>
      </w:r>
      <w:r w:rsidR="002C7B7F" w:rsidRPr="002C7B7F">
        <w:rPr>
          <w:noProof/>
          <w:lang w:val="pt-PT"/>
        </w:rPr>
        <w:t>4</w:t>
      </w:r>
      <w:r w:rsidRPr="002C7B7F">
        <w:rPr>
          <w:noProof/>
          <w:lang w:val="pt-PT"/>
        </w:rPr>
        <w:fldChar w:fldCharType="end"/>
      </w:r>
    </w:p>
    <w:p w14:paraId="0CB9D545" w14:textId="77777777" w:rsidR="00D154A7" w:rsidRPr="002C7B7F" w:rsidRDefault="00254177" w:rsidP="00D154A7">
      <w:pPr>
        <w:pStyle w:val="PlainText"/>
        <w:rPr>
          <w:lang w:val="pt-PT"/>
        </w:rPr>
      </w:pPr>
      <w:r w:rsidRPr="002C7B7F">
        <w:rPr>
          <w:lang w:val="pt-PT"/>
        </w:rPr>
        <w:fldChar w:fldCharType="end"/>
      </w:r>
    </w:p>
    <w:p w14:paraId="50377788" w14:textId="77777777" w:rsidR="00D154A7" w:rsidRPr="002C7B7F" w:rsidRDefault="00D154A7">
      <w:pPr>
        <w:rPr>
          <w:rFonts w:ascii="Consolas" w:hAnsi="Consolas" w:cs="Consolas"/>
          <w:sz w:val="21"/>
          <w:szCs w:val="21"/>
          <w:lang w:val="pt-PT"/>
        </w:rPr>
      </w:pPr>
      <w:r w:rsidRPr="002C7B7F">
        <w:rPr>
          <w:lang w:val="pt-PT"/>
        </w:rPr>
        <w:br w:type="page"/>
      </w:r>
    </w:p>
    <w:p w14:paraId="7AF17079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1B74CA85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6A8A0DD5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4D418316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654ED39C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1C18E1BD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0198CFE1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5E6B9166" w14:textId="77777777" w:rsidR="00D154A7" w:rsidRPr="002C7B7F" w:rsidRDefault="00D154A7" w:rsidP="00D154A7">
      <w:pPr>
        <w:pStyle w:val="E-mailSignature"/>
        <w:jc w:val="center"/>
        <w:rPr>
          <w:b/>
          <w:sz w:val="36"/>
          <w:lang w:val="pt-PT"/>
        </w:rPr>
      </w:pPr>
    </w:p>
    <w:p w14:paraId="5FB5EBC4" w14:textId="77777777" w:rsidR="000E7766" w:rsidRPr="002C7B7F" w:rsidRDefault="00D154A7" w:rsidP="00D154A7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  <w:sectPr w:rsidR="000E7766" w:rsidRPr="002C7B7F" w:rsidSect="000B4B63">
          <w:pgSz w:w="11906" w:h="16838"/>
          <w:pgMar w:top="1985" w:right="1474" w:bottom="1418" w:left="1985" w:header="709" w:footer="709" w:gutter="0"/>
          <w:pgNumType w:fmt="lowerRoman"/>
          <w:cols w:space="708"/>
          <w:titlePg/>
          <w:docGrid w:linePitch="360"/>
        </w:sectPr>
      </w:pPr>
      <w:r w:rsidRPr="002C7B7F">
        <w:rPr>
          <w:b/>
          <w:color w:val="BFBFBF" w:themeColor="background1" w:themeShade="BF"/>
          <w:sz w:val="36"/>
          <w:lang w:val="pt-PT"/>
        </w:rPr>
        <w:t>Inserir página em branco apenas se necessário de modo a que a próxima secção come</w:t>
      </w:r>
      <w:r w:rsidR="00A55DD4" w:rsidRPr="002C7B7F">
        <w:rPr>
          <w:b/>
          <w:color w:val="BFBFBF" w:themeColor="background1" w:themeShade="BF"/>
          <w:sz w:val="36"/>
          <w:lang w:val="pt-PT"/>
        </w:rPr>
        <w:t>c</w:t>
      </w:r>
      <w:r w:rsidRPr="002C7B7F">
        <w:rPr>
          <w:b/>
          <w:color w:val="BFBFBF" w:themeColor="background1" w:themeShade="BF"/>
          <w:sz w:val="36"/>
          <w:lang w:val="pt-PT"/>
        </w:rPr>
        <w:t>e numa página à direita</w:t>
      </w:r>
    </w:p>
    <w:p w14:paraId="6122B137" w14:textId="77777777" w:rsidR="00D154A7" w:rsidRPr="002C7B7F" w:rsidRDefault="00DF4932" w:rsidP="0010069C">
      <w:pPr>
        <w:pStyle w:val="Title"/>
        <w:rPr>
          <w:lang w:val="pt-PT"/>
        </w:rPr>
      </w:pPr>
      <w:r w:rsidRPr="002C7B7F">
        <w:rPr>
          <w:lang w:val="pt-PT"/>
        </w:rPr>
        <w:lastRenderedPageBreak/>
        <w:t>Acrónimos</w:t>
      </w:r>
      <w:r w:rsidR="00D154A7" w:rsidRPr="002C7B7F">
        <w:rPr>
          <w:lang w:val="pt-PT"/>
        </w:rPr>
        <w:t xml:space="preserve"> e Símbolos</w:t>
      </w:r>
    </w:p>
    <w:p w14:paraId="0AF58438" w14:textId="77777777" w:rsidR="00D154A7" w:rsidRPr="002C7B7F" w:rsidRDefault="00D154A7" w:rsidP="00D154A7">
      <w:pPr>
        <w:pStyle w:val="PlainText"/>
        <w:rPr>
          <w:lang w:val="pt-PT"/>
        </w:rPr>
      </w:pPr>
    </w:p>
    <w:p w14:paraId="07DE07C7" w14:textId="77777777" w:rsidR="00D154A7" w:rsidRPr="002C7B7F" w:rsidRDefault="00D154A7" w:rsidP="00D154A7">
      <w:pPr>
        <w:rPr>
          <w:b/>
          <w:sz w:val="28"/>
          <w:lang w:val="pt-PT"/>
        </w:rPr>
      </w:pPr>
      <w:r w:rsidRPr="002C7B7F">
        <w:rPr>
          <w:b/>
          <w:sz w:val="28"/>
          <w:lang w:val="pt-PT"/>
        </w:rPr>
        <w:t>Lista de A</w:t>
      </w:r>
      <w:r w:rsidR="00DF4932" w:rsidRPr="002C7B7F">
        <w:rPr>
          <w:b/>
          <w:sz w:val="28"/>
          <w:lang w:val="pt-PT"/>
        </w:rPr>
        <w:t xml:space="preserve">crónimos </w:t>
      </w:r>
    </w:p>
    <w:p w14:paraId="6BDD0FF1" w14:textId="77777777" w:rsidR="00D154A7" w:rsidRPr="002C7B7F" w:rsidRDefault="00D154A7" w:rsidP="00AB1DB5">
      <w:pPr>
        <w:ind w:left="1418" w:hanging="1418"/>
        <w:rPr>
          <w:lang w:val="pt-PT"/>
        </w:rPr>
      </w:pPr>
      <w:r w:rsidRPr="002C7B7F">
        <w:rPr>
          <w:b/>
          <w:lang w:val="pt-PT"/>
        </w:rPr>
        <w:t>CAD</w:t>
      </w:r>
      <w:r w:rsidR="00AB1DB5" w:rsidRPr="002C7B7F">
        <w:rPr>
          <w:lang w:val="pt-PT"/>
        </w:rPr>
        <w:tab/>
      </w:r>
      <w:r w:rsidRPr="002C7B7F">
        <w:rPr>
          <w:i/>
          <w:lang w:val="pt-PT"/>
        </w:rPr>
        <w:t>Computer Aided Design</w:t>
      </w:r>
      <w:r w:rsidRPr="002C7B7F">
        <w:rPr>
          <w:lang w:val="pt-PT"/>
        </w:rPr>
        <w:t xml:space="preserve"> (texto não português em itálico</w:t>
      </w:r>
      <w:r w:rsidR="00AB1DB5" w:rsidRPr="002C7B7F">
        <w:rPr>
          <w:lang w:val="pt-PT"/>
        </w:rPr>
        <w:t>, se tese escrita em português</w:t>
      </w:r>
      <w:r w:rsidRPr="002C7B7F">
        <w:rPr>
          <w:lang w:val="pt-PT"/>
        </w:rPr>
        <w:t>)</w:t>
      </w:r>
    </w:p>
    <w:p w14:paraId="1AB988AA" w14:textId="77777777" w:rsidR="00D154A7" w:rsidRPr="002C7B7F" w:rsidRDefault="00D154A7" w:rsidP="00D154A7">
      <w:pPr>
        <w:rPr>
          <w:lang w:val="pt-PT"/>
        </w:rPr>
      </w:pPr>
      <w:r w:rsidRPr="002C7B7F">
        <w:rPr>
          <w:b/>
          <w:lang w:val="pt-PT"/>
        </w:rPr>
        <w:t>AAC</w:t>
      </w:r>
      <w:r w:rsidRPr="002C7B7F">
        <w:rPr>
          <w:lang w:val="pt-PT"/>
        </w:rPr>
        <w:t xml:space="preserve"> </w:t>
      </w:r>
      <w:r w:rsidRPr="002C7B7F">
        <w:rPr>
          <w:lang w:val="pt-PT"/>
        </w:rPr>
        <w:tab/>
      </w:r>
      <w:r w:rsidRPr="002C7B7F">
        <w:rPr>
          <w:lang w:val="pt-PT"/>
        </w:rPr>
        <w:tab/>
        <w:t>Avaliação Assistida por Computador</w:t>
      </w:r>
    </w:p>
    <w:p w14:paraId="5ABC9BD3" w14:textId="77777777" w:rsidR="00D154A7" w:rsidRPr="002C7B7F" w:rsidRDefault="00D154A7" w:rsidP="00D154A7">
      <w:pPr>
        <w:rPr>
          <w:lang w:val="pt-PT"/>
        </w:rPr>
      </w:pPr>
      <w:r w:rsidRPr="002C7B7F">
        <w:rPr>
          <w:b/>
          <w:lang w:val="pt-PT"/>
        </w:rPr>
        <w:t>AS</w:t>
      </w:r>
      <w:r w:rsidRPr="002C7B7F">
        <w:rPr>
          <w:lang w:val="pt-PT"/>
        </w:rPr>
        <w:tab/>
        <w:t xml:space="preserve"> </w:t>
      </w:r>
      <w:r w:rsidRPr="002C7B7F">
        <w:rPr>
          <w:lang w:val="pt-PT"/>
        </w:rPr>
        <w:tab/>
        <w:t xml:space="preserve">Análise Semântica </w:t>
      </w:r>
    </w:p>
    <w:p w14:paraId="10B2E517" w14:textId="77777777" w:rsidR="00D154A7" w:rsidRPr="004E6BE6" w:rsidRDefault="00D154A7" w:rsidP="00D154A7">
      <w:pPr>
        <w:rPr>
          <w:lang w:val="en-US"/>
        </w:rPr>
      </w:pPr>
      <w:r w:rsidRPr="004E6BE6">
        <w:rPr>
          <w:b/>
          <w:lang w:val="en-US"/>
        </w:rPr>
        <w:t>Betsy</w:t>
      </w:r>
      <w:r w:rsidRPr="004E6BE6">
        <w:rPr>
          <w:lang w:val="en-US"/>
        </w:rPr>
        <w:t xml:space="preserve"> </w:t>
      </w:r>
      <w:r w:rsidRPr="004E6BE6">
        <w:rPr>
          <w:lang w:val="en-US"/>
        </w:rPr>
        <w:tab/>
      </w:r>
      <w:r w:rsidRPr="004E6BE6">
        <w:rPr>
          <w:lang w:val="en-US"/>
        </w:rPr>
        <w:tab/>
      </w:r>
      <w:r w:rsidRPr="004E6BE6">
        <w:rPr>
          <w:i/>
          <w:lang w:val="en-US"/>
        </w:rPr>
        <w:t xml:space="preserve">Bayesian Essay Test Scoring </w:t>
      </w:r>
      <w:proofErr w:type="spellStart"/>
      <w:r w:rsidRPr="004E6BE6">
        <w:rPr>
          <w:i/>
          <w:lang w:val="en-US"/>
        </w:rPr>
        <w:t>sYstem</w:t>
      </w:r>
      <w:proofErr w:type="spellEnd"/>
    </w:p>
    <w:p w14:paraId="3A0B6B5D" w14:textId="77777777" w:rsidR="00D154A7" w:rsidRPr="002C7B7F" w:rsidRDefault="00D154A7" w:rsidP="00D154A7">
      <w:pPr>
        <w:rPr>
          <w:lang w:val="pt-PT"/>
        </w:rPr>
      </w:pPr>
      <w:r w:rsidRPr="002C7B7F">
        <w:rPr>
          <w:b/>
          <w:lang w:val="pt-PT"/>
        </w:rPr>
        <w:t>IA</w:t>
      </w:r>
      <w:r w:rsidRPr="002C7B7F">
        <w:rPr>
          <w:lang w:val="pt-PT"/>
        </w:rPr>
        <w:tab/>
      </w:r>
      <w:r w:rsidRPr="002C7B7F">
        <w:rPr>
          <w:lang w:val="pt-PT"/>
        </w:rPr>
        <w:tab/>
        <w:t xml:space="preserve"> Inteligência Artificial</w:t>
      </w:r>
    </w:p>
    <w:p w14:paraId="6322979D" w14:textId="77777777" w:rsidR="00D154A7" w:rsidRPr="002C7B7F" w:rsidRDefault="00D154A7" w:rsidP="00D154A7">
      <w:pPr>
        <w:rPr>
          <w:lang w:val="pt-PT"/>
        </w:rPr>
      </w:pPr>
      <w:r w:rsidRPr="002C7B7F">
        <w:rPr>
          <w:b/>
          <w:lang w:val="pt-PT"/>
        </w:rPr>
        <w:t>VSM</w:t>
      </w:r>
      <w:r w:rsidRPr="002C7B7F">
        <w:rPr>
          <w:lang w:val="pt-PT"/>
        </w:rPr>
        <w:t xml:space="preserve"> </w:t>
      </w:r>
      <w:r w:rsidRPr="002C7B7F">
        <w:rPr>
          <w:lang w:val="pt-PT"/>
        </w:rPr>
        <w:tab/>
      </w:r>
      <w:r w:rsidRPr="002C7B7F">
        <w:rPr>
          <w:lang w:val="pt-PT"/>
        </w:rPr>
        <w:tab/>
      </w:r>
      <w:r w:rsidRPr="002C7B7F">
        <w:rPr>
          <w:i/>
          <w:lang w:val="pt-PT"/>
        </w:rPr>
        <w:t>Vector Space Model</w:t>
      </w:r>
    </w:p>
    <w:p w14:paraId="411F5127" w14:textId="77777777" w:rsidR="00D154A7" w:rsidRPr="002C7B7F" w:rsidRDefault="00D154A7" w:rsidP="00D154A7">
      <w:pPr>
        <w:pStyle w:val="PlainText"/>
        <w:rPr>
          <w:lang w:val="pt-PT"/>
        </w:rPr>
      </w:pPr>
    </w:p>
    <w:p w14:paraId="69792D51" w14:textId="77777777" w:rsidR="00DF4932" w:rsidRPr="002C7B7F" w:rsidRDefault="00CE0B8B" w:rsidP="00CE0B8B">
      <w:pPr>
        <w:rPr>
          <w:b/>
          <w:sz w:val="28"/>
          <w:lang w:val="pt-PT"/>
        </w:rPr>
      </w:pPr>
      <w:r w:rsidRPr="002C7B7F">
        <w:rPr>
          <w:b/>
          <w:sz w:val="28"/>
          <w:lang w:val="pt-PT"/>
        </w:rPr>
        <w:t>Lista de Símbolos</w:t>
      </w:r>
    </w:p>
    <w:p w14:paraId="68CC68B2" w14:textId="77777777" w:rsidR="00CE0B8B" w:rsidRPr="002C7B7F" w:rsidRDefault="00CE0B8B" w:rsidP="00CE0B8B">
      <w:pPr>
        <w:rPr>
          <w:lang w:val="pt-PT"/>
        </w:rPr>
      </w:pPr>
      <w:r w:rsidRPr="002C7B7F">
        <w:rPr>
          <w:b/>
          <w:lang w:val="pt-PT"/>
        </w:rPr>
        <w:t>β</w:t>
      </w:r>
      <w:r w:rsidRPr="002C7B7F">
        <w:rPr>
          <w:lang w:val="pt-PT"/>
        </w:rPr>
        <w:tab/>
      </w:r>
      <w:r w:rsidRPr="002C7B7F">
        <w:rPr>
          <w:lang w:val="pt-PT"/>
        </w:rPr>
        <w:tab/>
      </w:r>
      <w:r w:rsidRPr="002C7B7F">
        <w:rPr>
          <w:lang w:val="pt-PT"/>
        </w:rPr>
        <w:tab/>
        <w:t>Largura de banda</w:t>
      </w:r>
    </w:p>
    <w:p w14:paraId="04D96091" w14:textId="77777777" w:rsidR="00CE0B8B" w:rsidRPr="002C7B7F" w:rsidRDefault="00CE0B8B" w:rsidP="00CE0B8B">
      <w:pPr>
        <w:rPr>
          <w:lang w:val="pt-PT"/>
        </w:rPr>
      </w:pPr>
      <w:r w:rsidRPr="002C7B7F">
        <w:rPr>
          <w:b/>
          <w:lang w:val="pt-PT"/>
        </w:rPr>
        <w:t>π</w:t>
      </w:r>
      <w:r w:rsidRPr="002C7B7F">
        <w:rPr>
          <w:b/>
          <w:lang w:val="pt-PT"/>
        </w:rPr>
        <w:tab/>
      </w:r>
      <w:r w:rsidRPr="002C7B7F">
        <w:rPr>
          <w:lang w:val="pt-PT"/>
        </w:rPr>
        <w:tab/>
      </w:r>
      <w:r w:rsidRPr="002C7B7F">
        <w:rPr>
          <w:lang w:val="pt-PT"/>
        </w:rPr>
        <w:tab/>
        <w:t>Pi</w:t>
      </w:r>
    </w:p>
    <w:p w14:paraId="225A3D5F" w14:textId="77777777" w:rsidR="00CE0B8B" w:rsidRPr="002C7B7F" w:rsidRDefault="00CE0B8B">
      <w:pPr>
        <w:rPr>
          <w:rFonts w:ascii="Consolas" w:hAnsi="Consolas" w:cs="Consolas"/>
          <w:sz w:val="21"/>
          <w:szCs w:val="21"/>
          <w:lang w:val="pt-PT"/>
        </w:rPr>
      </w:pPr>
      <w:r w:rsidRPr="002C7B7F">
        <w:rPr>
          <w:lang w:val="pt-PT"/>
        </w:rPr>
        <w:br w:type="page"/>
      </w:r>
    </w:p>
    <w:p w14:paraId="7AF11CCE" w14:textId="77777777" w:rsidR="00CE0B8B" w:rsidRPr="002C7B7F" w:rsidRDefault="00CE0B8B" w:rsidP="00CE0B8B">
      <w:pPr>
        <w:pStyle w:val="PlainText"/>
        <w:rPr>
          <w:lang w:val="pt-PT"/>
        </w:rPr>
      </w:pPr>
    </w:p>
    <w:p w14:paraId="0EEB0CFD" w14:textId="77777777" w:rsidR="00CE0B8B" w:rsidRPr="002C7B7F" w:rsidRDefault="00CE0B8B" w:rsidP="00CE0B8B">
      <w:pPr>
        <w:pStyle w:val="PlainText"/>
        <w:rPr>
          <w:lang w:val="pt-PT"/>
        </w:rPr>
      </w:pPr>
    </w:p>
    <w:p w14:paraId="6A5E0D04" w14:textId="77777777" w:rsidR="00CE0B8B" w:rsidRPr="002C7B7F" w:rsidRDefault="00CE0B8B" w:rsidP="00CE0B8B">
      <w:pPr>
        <w:pStyle w:val="PlainText"/>
        <w:rPr>
          <w:lang w:val="pt-PT"/>
        </w:rPr>
      </w:pPr>
    </w:p>
    <w:p w14:paraId="35263AC1" w14:textId="77777777" w:rsidR="00CE0B8B" w:rsidRPr="002C7B7F" w:rsidRDefault="00CE0B8B" w:rsidP="00CE0B8B">
      <w:pPr>
        <w:pStyle w:val="PlainText"/>
        <w:rPr>
          <w:lang w:val="pt-PT"/>
        </w:rPr>
      </w:pPr>
    </w:p>
    <w:p w14:paraId="16A8D1F6" w14:textId="77777777" w:rsidR="00CE0B8B" w:rsidRPr="002C7B7F" w:rsidRDefault="00CE0B8B" w:rsidP="00CE0B8B">
      <w:pPr>
        <w:pStyle w:val="PlainText"/>
        <w:rPr>
          <w:lang w:val="pt-PT"/>
        </w:rPr>
      </w:pPr>
    </w:p>
    <w:p w14:paraId="658B87A8" w14:textId="77777777" w:rsidR="00CE0B8B" w:rsidRPr="002C7B7F" w:rsidRDefault="00CE0B8B" w:rsidP="00CE0B8B">
      <w:pPr>
        <w:pStyle w:val="PlainText"/>
        <w:rPr>
          <w:lang w:val="pt-PT"/>
        </w:rPr>
      </w:pPr>
    </w:p>
    <w:p w14:paraId="34E02833" w14:textId="77777777" w:rsidR="00CE0B8B" w:rsidRPr="002C7B7F" w:rsidRDefault="00CE0B8B" w:rsidP="00CE0B8B">
      <w:pPr>
        <w:pStyle w:val="PlainText"/>
        <w:rPr>
          <w:lang w:val="pt-PT"/>
        </w:rPr>
      </w:pPr>
    </w:p>
    <w:p w14:paraId="16730326" w14:textId="77777777" w:rsidR="00481C22" w:rsidRPr="002C7B7F" w:rsidRDefault="00CE0B8B" w:rsidP="00CE0B8B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</w:pPr>
      <w:r w:rsidRPr="002C7B7F">
        <w:rPr>
          <w:b/>
          <w:color w:val="BFBFBF" w:themeColor="background1" w:themeShade="BF"/>
          <w:sz w:val="36"/>
          <w:lang w:val="pt-PT"/>
        </w:rPr>
        <w:t>Inserir página em branco apenas se necessário de modo a que a próxima secção come</w:t>
      </w:r>
      <w:r w:rsidR="00A55DD4" w:rsidRPr="002C7B7F">
        <w:rPr>
          <w:b/>
          <w:color w:val="BFBFBF" w:themeColor="background1" w:themeShade="BF"/>
          <w:sz w:val="36"/>
          <w:lang w:val="pt-PT"/>
        </w:rPr>
        <w:t>c</w:t>
      </w:r>
      <w:r w:rsidRPr="002C7B7F">
        <w:rPr>
          <w:b/>
          <w:color w:val="BFBFBF" w:themeColor="background1" w:themeShade="BF"/>
          <w:sz w:val="36"/>
          <w:lang w:val="pt-PT"/>
        </w:rPr>
        <w:t>e numa página à direita</w:t>
      </w:r>
    </w:p>
    <w:p w14:paraId="554C7B61" w14:textId="77777777" w:rsidR="00971D76" w:rsidRPr="002C7B7F" w:rsidRDefault="00971D76" w:rsidP="00CE0B8B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</w:pPr>
    </w:p>
    <w:p w14:paraId="72262961" w14:textId="77777777" w:rsidR="00971D76" w:rsidRPr="002C7B7F" w:rsidRDefault="00971D76">
      <w:pPr>
        <w:rPr>
          <w:b/>
          <w:color w:val="BFBFBF" w:themeColor="background1" w:themeShade="BF"/>
          <w:sz w:val="36"/>
          <w:lang w:val="pt-PT"/>
        </w:rPr>
        <w:sectPr w:rsidR="00971D76" w:rsidRPr="002C7B7F" w:rsidSect="000B4B63">
          <w:footerReference w:type="even" r:id="rId14"/>
          <w:pgSz w:w="11906" w:h="16838"/>
          <w:pgMar w:top="1985" w:right="1474" w:bottom="1418" w:left="1985" w:header="709" w:footer="709" w:gutter="0"/>
          <w:pgNumType w:fmt="lowerRoman"/>
          <w:cols w:space="708"/>
          <w:titlePg/>
          <w:docGrid w:linePitch="360"/>
        </w:sectPr>
      </w:pPr>
    </w:p>
    <w:p w14:paraId="3D0E52B8" w14:textId="77777777" w:rsidR="00424E04" w:rsidRPr="002C7B7F" w:rsidRDefault="00E24ADF" w:rsidP="00395B16">
      <w:pPr>
        <w:pStyle w:val="Heading1"/>
        <w:rPr>
          <w:lang w:val="pt-PT"/>
        </w:rPr>
      </w:pPr>
      <w:bookmarkStart w:id="0" w:name="_Toc312707138"/>
      <w:bookmarkStart w:id="1" w:name="_Ref313434593"/>
      <w:bookmarkStart w:id="2" w:name="_Ref313434697"/>
      <w:bookmarkStart w:id="3" w:name="_Ref313435179"/>
      <w:bookmarkStart w:id="4" w:name="_Ref313438344"/>
      <w:bookmarkStart w:id="5" w:name="_Toc314147207"/>
      <w:bookmarkStart w:id="6" w:name="_Toc55708697"/>
      <w:bookmarkStart w:id="7" w:name="_Toc110319565"/>
      <w:bookmarkEnd w:id="0"/>
      <w:r w:rsidRPr="002C7B7F">
        <w:rPr>
          <w:lang w:val="pt-PT"/>
        </w:rPr>
        <w:lastRenderedPageBreak/>
        <w:t xml:space="preserve">Estrutura de uma </w:t>
      </w:r>
      <w:r w:rsidR="00F629F5" w:rsidRPr="002C7B7F">
        <w:rPr>
          <w:lang w:val="pt-PT"/>
        </w:rPr>
        <w:t>T</w:t>
      </w:r>
      <w:r w:rsidRPr="002C7B7F">
        <w:rPr>
          <w:lang w:val="pt-PT"/>
        </w:rPr>
        <w:t>ese</w:t>
      </w:r>
      <w:bookmarkEnd w:id="1"/>
      <w:bookmarkEnd w:id="2"/>
      <w:bookmarkEnd w:id="3"/>
      <w:bookmarkEnd w:id="4"/>
      <w:bookmarkEnd w:id="5"/>
    </w:p>
    <w:p w14:paraId="698826A5" w14:textId="77777777" w:rsidR="00424E04" w:rsidRPr="002C7B7F" w:rsidRDefault="00CE0B8B" w:rsidP="00A15C66">
      <w:pPr>
        <w:pStyle w:val="Heading2"/>
        <w:rPr>
          <w:lang w:val="pt-PT"/>
        </w:rPr>
      </w:pPr>
      <w:bookmarkStart w:id="8" w:name="_Toc200960082"/>
      <w:bookmarkStart w:id="9" w:name="_Toc200961217"/>
      <w:bookmarkStart w:id="10" w:name="_Toc200967906"/>
      <w:bookmarkStart w:id="11" w:name="_Toc200967998"/>
      <w:bookmarkStart w:id="12" w:name="_Toc200968098"/>
      <w:bookmarkStart w:id="13" w:name="_Toc200968905"/>
      <w:bookmarkStart w:id="14" w:name="_Toc200969123"/>
      <w:bookmarkStart w:id="15" w:name="_Toc200969297"/>
      <w:bookmarkStart w:id="16" w:name="_Toc200969494"/>
      <w:bookmarkStart w:id="17" w:name="_Toc200969550"/>
      <w:bookmarkStart w:id="18" w:name="_Toc200969674"/>
      <w:bookmarkStart w:id="19" w:name="_Toc200969726"/>
      <w:bookmarkStart w:id="20" w:name="_Toc200969793"/>
      <w:bookmarkStart w:id="21" w:name="_Ref200986673"/>
      <w:bookmarkStart w:id="22" w:name="_Ref200986723"/>
      <w:bookmarkStart w:id="23" w:name="_Toc312254146"/>
      <w:bookmarkStart w:id="24" w:name="_Ref313434637"/>
      <w:bookmarkStart w:id="25" w:name="_Ref313435205"/>
      <w:bookmarkStart w:id="26" w:name="_Ref313435250"/>
      <w:bookmarkStart w:id="27" w:name="_Ref313435281"/>
      <w:bookmarkStart w:id="28" w:name="_Toc314147208"/>
      <w:r w:rsidRPr="002C7B7F">
        <w:rPr>
          <w:lang w:val="pt-PT"/>
        </w:rPr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73F84EC" w14:textId="77777777" w:rsidR="00CE0B8B" w:rsidRPr="002C7B7F" w:rsidRDefault="003826E4" w:rsidP="001823C1">
      <w:pPr>
        <w:pStyle w:val="Text"/>
        <w:rPr>
          <w:lang w:val="pt-PT"/>
        </w:rPr>
      </w:pPr>
      <w:r w:rsidRPr="002C7B7F">
        <w:rPr>
          <w:lang w:val="pt-PT"/>
        </w:rPr>
        <w:t>O obje</w:t>
      </w:r>
      <w:r w:rsidR="00CE0B8B" w:rsidRPr="002C7B7F">
        <w:rPr>
          <w:lang w:val="pt-PT"/>
        </w:rPr>
        <w:t>tivo da escrita de uma di</w:t>
      </w:r>
      <w:r w:rsidRPr="002C7B7F">
        <w:rPr>
          <w:lang w:val="pt-PT"/>
        </w:rPr>
        <w:t>ssertação ou relatório de proje</w:t>
      </w:r>
      <w:r w:rsidR="00CE0B8B" w:rsidRPr="002C7B7F">
        <w:rPr>
          <w:lang w:val="pt-PT"/>
        </w:rPr>
        <w:t xml:space="preserve">to é, no essencial, documentar o trabalho desenvolvido e realçar a sua importância. O autor deve em primeiro lugar procurar seguir as melhores regras de escrita, isto é, respeitar normas gramaticais e </w:t>
      </w:r>
      <w:r w:rsidRPr="002C7B7F">
        <w:rPr>
          <w:lang w:val="pt-PT"/>
        </w:rPr>
        <w:t>ortográficas, e organizar corre</w:t>
      </w:r>
      <w:r w:rsidR="00CE0B8B" w:rsidRPr="002C7B7F">
        <w:rPr>
          <w:lang w:val="pt-PT"/>
        </w:rPr>
        <w:t xml:space="preserve">tamente o texto de modo a tornar clara a mensagem a transmitir. </w:t>
      </w:r>
      <w:r w:rsidR="00526D6B" w:rsidRPr="002C7B7F">
        <w:rPr>
          <w:lang w:val="pt-PT"/>
        </w:rPr>
        <w:t xml:space="preserve">A linguagem usada deve ser rigorosa, científica e não devem usar expressões coloquiais. </w:t>
      </w:r>
      <w:r w:rsidR="00CE0B8B" w:rsidRPr="002C7B7F">
        <w:rPr>
          <w:lang w:val="pt-PT"/>
        </w:rPr>
        <w:t xml:space="preserve">O documento deve ser escrito usando as regras do </w:t>
      </w:r>
      <w:r w:rsidR="001D0FDE" w:rsidRPr="002C7B7F">
        <w:rPr>
          <w:lang w:val="pt-PT"/>
        </w:rPr>
        <w:t>n</w:t>
      </w:r>
      <w:r w:rsidR="00CE0B8B" w:rsidRPr="002C7B7F">
        <w:rPr>
          <w:lang w:val="pt-PT"/>
        </w:rPr>
        <w:t>ovo Acordo Ortográfico que entrou em vigor em Janeiro de 2009.</w:t>
      </w:r>
    </w:p>
    <w:p w14:paraId="4ADB2AAD" w14:textId="77777777" w:rsidR="00CE0B8B" w:rsidRPr="002C7B7F" w:rsidRDefault="003826E4" w:rsidP="001823C1">
      <w:pPr>
        <w:pStyle w:val="Text"/>
        <w:rPr>
          <w:lang w:val="pt-PT"/>
        </w:rPr>
      </w:pPr>
      <w:r w:rsidRPr="002C7B7F">
        <w:rPr>
          <w:lang w:val="pt-PT"/>
        </w:rPr>
        <w:t>A corre</w:t>
      </w:r>
      <w:r w:rsidR="00CE0B8B" w:rsidRPr="002C7B7F">
        <w:rPr>
          <w:lang w:val="pt-PT"/>
        </w:rPr>
        <w:t>ção ortográfica automática deve ser complementada com a consulta de gramáticas e glossários</w:t>
      </w:r>
      <w:bookmarkStart w:id="29" w:name="_Toc55708698"/>
      <w:bookmarkStart w:id="30" w:name="_Toc110319566"/>
      <w:r w:rsidR="00CE0B8B" w:rsidRPr="002C7B7F">
        <w:rPr>
          <w:lang w:val="pt-PT"/>
        </w:rPr>
        <w:t>.</w:t>
      </w:r>
    </w:p>
    <w:p w14:paraId="5500F9A0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>Neste capítulo apresentam-se recomendações a seguir na estruturação e formatação da dissertação ou relatório.</w:t>
      </w:r>
    </w:p>
    <w:p w14:paraId="2175539B" w14:textId="77777777" w:rsidR="00424E04" w:rsidRPr="002C7B7F" w:rsidRDefault="00CE0B8B" w:rsidP="00A15C66">
      <w:pPr>
        <w:pStyle w:val="Heading2"/>
        <w:rPr>
          <w:lang w:val="pt-PT"/>
        </w:rPr>
      </w:pPr>
      <w:bookmarkStart w:id="31" w:name="_Toc200960083"/>
      <w:bookmarkStart w:id="32" w:name="_Toc200961218"/>
      <w:bookmarkStart w:id="33" w:name="_Toc200967907"/>
      <w:bookmarkStart w:id="34" w:name="_Toc200967999"/>
      <w:bookmarkStart w:id="35" w:name="_Toc200968099"/>
      <w:bookmarkStart w:id="36" w:name="_Toc200968906"/>
      <w:bookmarkStart w:id="37" w:name="_Toc200969124"/>
      <w:bookmarkStart w:id="38" w:name="_Toc200969298"/>
      <w:bookmarkStart w:id="39" w:name="_Toc200969551"/>
      <w:bookmarkStart w:id="40" w:name="_Toc200969675"/>
      <w:bookmarkStart w:id="41" w:name="_Toc200969794"/>
      <w:bookmarkStart w:id="42" w:name="_Toc312254147"/>
      <w:bookmarkStart w:id="43" w:name="_Toc314147209"/>
      <w:r w:rsidRPr="002C7B7F">
        <w:rPr>
          <w:lang w:val="pt-PT"/>
        </w:rPr>
        <w:t>Estrutura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D152B0A" w14:textId="77777777" w:rsidR="00786AA1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 xml:space="preserve">A estrutura do documento tese divide-se normalmente em três grandes partes: Introdução, Corpo da Tese e Conclusões.  </w:t>
      </w:r>
    </w:p>
    <w:p w14:paraId="2020EE49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>A Introdução contém, pelo menos, um enunciado breve em linguagem acessível daquilo "que se fez" (e que se encontra descrito na tese); um breve resumo do levantamento do estado da arte no domínio</w:t>
      </w:r>
      <w:r w:rsidR="00AB1DB5" w:rsidRPr="002C7B7F">
        <w:rPr>
          <w:lang w:val="pt-PT"/>
        </w:rPr>
        <w:t xml:space="preserve"> </w:t>
      </w:r>
      <w:r w:rsidRPr="002C7B7F">
        <w:rPr>
          <w:lang w:val="pt-PT"/>
        </w:rPr>
        <w:t>ou domínios a que a tese se dedica; um esclarecimento da medida em que o que foi feito se inscreve nessa visão do estado da arte e contribui para o seu progresso; uma descrição breve de cada um dos capítulos que se seguem.</w:t>
      </w:r>
    </w:p>
    <w:p w14:paraId="2A621D38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>O Corpo da Tese inclui o levantamento do estado da arte realizado, normalmente colocado no capítulo seguinte à Introdução</w:t>
      </w:r>
      <w:r w:rsidR="00AB1DB5" w:rsidRPr="002C7B7F">
        <w:rPr>
          <w:lang w:val="pt-PT"/>
        </w:rPr>
        <w:t>. Segue-se</w:t>
      </w:r>
      <w:r w:rsidRPr="002C7B7F">
        <w:rPr>
          <w:lang w:val="pt-PT"/>
        </w:rPr>
        <w:t xml:space="preserve"> </w:t>
      </w:r>
      <w:r w:rsidR="00AB1DB5" w:rsidRPr="002C7B7F">
        <w:rPr>
          <w:lang w:val="pt-PT"/>
        </w:rPr>
        <w:t>a</w:t>
      </w:r>
      <w:r w:rsidRPr="002C7B7F">
        <w:rPr>
          <w:lang w:val="pt-PT"/>
        </w:rPr>
        <w:t xml:space="preserve"> descrição, por escrito, em sucessivos capítulos, de </w:t>
      </w:r>
      <w:r w:rsidRPr="002C7B7F">
        <w:rPr>
          <w:lang w:val="pt-PT"/>
        </w:rPr>
        <w:lastRenderedPageBreak/>
        <w:t>todos os pontos importante</w:t>
      </w:r>
      <w:r w:rsidR="003826E4" w:rsidRPr="002C7B7F">
        <w:rPr>
          <w:lang w:val="pt-PT"/>
        </w:rPr>
        <w:t>s do trabalho realizado e respe</w:t>
      </w:r>
      <w:r w:rsidRPr="002C7B7F">
        <w:rPr>
          <w:lang w:val="pt-PT"/>
        </w:rPr>
        <w:t>tivos resultados, devidamente justificados. O levantamento do estado da arte não deve ser muito exaustivo, de modo a ser dado mais espaço ao desenvolvimento dos capítulos relativos ao trabalho desenvolvido.</w:t>
      </w:r>
    </w:p>
    <w:p w14:paraId="1107B7C0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>Nas conclusões faz-se o balanço final</w:t>
      </w:r>
      <w:r w:rsidR="003826E4" w:rsidRPr="002C7B7F">
        <w:rPr>
          <w:lang w:val="pt-PT"/>
        </w:rPr>
        <w:t xml:space="preserve"> do trabalho, realçando os aspe</w:t>
      </w:r>
      <w:r w:rsidRPr="002C7B7F">
        <w:rPr>
          <w:lang w:val="pt-PT"/>
        </w:rPr>
        <w:t xml:space="preserve">tos principais do "que se fez", formulando juízos críticos (positivos e negativos) sobre o que se conseguiu, e lançando sugestões para trabalho futuro, se for caso disso. Repare-se que, embora </w:t>
      </w:r>
      <w:r w:rsidR="003826E4" w:rsidRPr="002C7B7F">
        <w:rPr>
          <w:lang w:val="pt-PT"/>
        </w:rPr>
        <w:t>as "conclusões" realcem os aspe</w:t>
      </w:r>
      <w:r w:rsidRPr="002C7B7F">
        <w:rPr>
          <w:lang w:val="pt-PT"/>
        </w:rPr>
        <w:t>tos principais do que se fez, tal como acontece na "introdução", a forma como isso é feito é completamente diferente num e noutro</w:t>
      </w:r>
      <w:r w:rsidR="003826E4" w:rsidRPr="002C7B7F">
        <w:rPr>
          <w:lang w:val="pt-PT"/>
        </w:rPr>
        <w:t xml:space="preserve"> caso: na "introdução", os aspe</w:t>
      </w:r>
      <w:r w:rsidRPr="002C7B7F">
        <w:rPr>
          <w:lang w:val="pt-PT"/>
        </w:rPr>
        <w:t xml:space="preserve">tos principais são apresentados a alguém que ainda não leu a tese, pelo que se deve usar uma linguagem </w:t>
      </w:r>
      <w:r w:rsidR="00AB1DB5" w:rsidRPr="002C7B7F">
        <w:rPr>
          <w:lang w:val="pt-PT"/>
        </w:rPr>
        <w:t>mais</w:t>
      </w:r>
      <w:r w:rsidRPr="002C7B7F">
        <w:rPr>
          <w:lang w:val="pt-PT"/>
        </w:rPr>
        <w:t xml:space="preserve"> genérica; nas "conclusões", pelo contrário, a linguagem utilizada é a que a própria tese terá auxiliado a construir, e que o leitor estará agora em condições de entender. </w:t>
      </w:r>
    </w:p>
    <w:p w14:paraId="70210262" w14:textId="77777777" w:rsidR="00786AA1" w:rsidRPr="002C7B7F" w:rsidRDefault="00786AA1" w:rsidP="00786AA1">
      <w:pPr>
        <w:pStyle w:val="Heading3"/>
        <w:rPr>
          <w:lang w:val="pt-PT"/>
        </w:rPr>
      </w:pPr>
      <w:r w:rsidRPr="002C7B7F">
        <w:rPr>
          <w:lang w:val="pt-PT"/>
        </w:rPr>
        <w:t>Lista de Verificação</w:t>
      </w:r>
      <w:r w:rsidR="003632CF" w:rsidRPr="002C7B7F">
        <w:rPr>
          <w:lang w:val="pt-PT"/>
        </w:rPr>
        <w:t xml:space="preserve"> de Conteúdos</w:t>
      </w:r>
    </w:p>
    <w:p w14:paraId="3D656E4D" w14:textId="77777777" w:rsidR="00786AA1" w:rsidRPr="002C7B7F" w:rsidRDefault="00786AA1" w:rsidP="00786AA1">
      <w:pPr>
        <w:rPr>
          <w:lang w:val="pt-PT"/>
        </w:rPr>
      </w:pPr>
      <w:r w:rsidRPr="002C7B7F">
        <w:rPr>
          <w:lang w:val="pt-PT"/>
        </w:rPr>
        <w:t xml:space="preserve">A </w:t>
      </w:r>
      <w:r w:rsidR="003632CF" w:rsidRPr="002C7B7F">
        <w:rPr>
          <w:lang w:val="pt-PT"/>
        </w:rPr>
        <w:fldChar w:fldCharType="begin"/>
      </w:r>
      <w:r w:rsidR="003632CF" w:rsidRPr="002C7B7F">
        <w:rPr>
          <w:lang w:val="pt-PT"/>
        </w:rPr>
        <w:instrText xml:space="preserve"> REF _Ref435546043 \h </w:instrText>
      </w:r>
      <w:r w:rsidR="003632CF" w:rsidRPr="002C7B7F">
        <w:rPr>
          <w:lang w:val="pt-PT"/>
        </w:rPr>
      </w:r>
      <w:r w:rsidR="003632CF" w:rsidRPr="002C7B7F">
        <w:rPr>
          <w:lang w:val="pt-PT"/>
        </w:rPr>
        <w:fldChar w:fldCharType="separate"/>
      </w:r>
      <w:r w:rsidR="00E40B41" w:rsidRPr="002C7B7F">
        <w:rPr>
          <w:lang w:val="pt-PT"/>
        </w:rPr>
        <w:t xml:space="preserve">Tabela </w:t>
      </w:r>
      <w:r w:rsidR="00E40B41">
        <w:rPr>
          <w:noProof/>
          <w:lang w:val="pt-PT"/>
        </w:rPr>
        <w:t>1</w:t>
      </w:r>
      <w:r w:rsidR="003632CF" w:rsidRPr="002C7B7F">
        <w:rPr>
          <w:lang w:val="pt-PT"/>
        </w:rPr>
        <w:fldChar w:fldCharType="end"/>
      </w:r>
      <w:r w:rsidR="003632CF" w:rsidRPr="002C7B7F">
        <w:rPr>
          <w:lang w:val="pt-PT"/>
        </w:rPr>
        <w:t xml:space="preserve"> apresenta uma lista de verificação dos conteúdos de uma dissertação.</w:t>
      </w:r>
    </w:p>
    <w:p w14:paraId="77454DD2" w14:textId="77777777" w:rsidR="003632CF" w:rsidRPr="002C7B7F" w:rsidRDefault="003632CF" w:rsidP="003632CF">
      <w:pPr>
        <w:pStyle w:val="Caption"/>
        <w:rPr>
          <w:lang w:val="pt-PT"/>
        </w:rPr>
      </w:pPr>
      <w:bookmarkStart w:id="44" w:name="_Ref435546043"/>
      <w:bookmarkStart w:id="45" w:name="_Ref435546034"/>
      <w:r w:rsidRPr="002C7B7F">
        <w:rPr>
          <w:lang w:val="pt-PT"/>
        </w:rPr>
        <w:t xml:space="preserve">Tabela </w:t>
      </w:r>
      <w:r w:rsidRPr="002C7B7F">
        <w:rPr>
          <w:lang w:val="pt-PT"/>
        </w:rPr>
        <w:fldChar w:fldCharType="begin"/>
      </w:r>
      <w:r w:rsidRPr="002C7B7F">
        <w:rPr>
          <w:lang w:val="pt-PT"/>
        </w:rPr>
        <w:instrText xml:space="preserve"> SEQ Tabela \* ARABIC </w:instrText>
      </w:r>
      <w:r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1</w:t>
      </w:r>
      <w:r w:rsidRPr="002C7B7F">
        <w:rPr>
          <w:lang w:val="pt-PT"/>
        </w:rPr>
        <w:fldChar w:fldCharType="end"/>
      </w:r>
      <w:bookmarkEnd w:id="44"/>
      <w:r w:rsidRPr="002C7B7F">
        <w:rPr>
          <w:lang w:val="pt-PT"/>
        </w:rPr>
        <w:t>: Lista de Verificação</w:t>
      </w:r>
      <w:bookmarkEnd w:id="45"/>
    </w:p>
    <w:tbl>
      <w:tblPr>
        <w:tblStyle w:val="TableGrid"/>
        <w:tblW w:w="8222" w:type="dxa"/>
        <w:jc w:val="center"/>
        <w:tblLook w:val="0420" w:firstRow="1" w:lastRow="0" w:firstColumn="0" w:lastColumn="0" w:noHBand="0" w:noVBand="1"/>
      </w:tblPr>
      <w:tblGrid>
        <w:gridCol w:w="4685"/>
        <w:gridCol w:w="1425"/>
        <w:gridCol w:w="2112"/>
      </w:tblGrid>
      <w:tr w:rsidR="003632CF" w:rsidRPr="002C7B7F" w14:paraId="411B8A41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38C766ED" w14:textId="77777777" w:rsidR="00786AA1" w:rsidRPr="002C7B7F" w:rsidRDefault="00786AA1" w:rsidP="003632CF">
            <w:pPr>
              <w:jc w:val="center"/>
              <w:rPr>
                <w:lang w:val="pt-PT"/>
              </w:rPr>
            </w:pPr>
            <w:r w:rsidRPr="002C7B7F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0" w:type="auto"/>
            <w:hideMark/>
          </w:tcPr>
          <w:p w14:paraId="54C472D4" w14:textId="77777777" w:rsidR="00786AA1" w:rsidRPr="002C7B7F" w:rsidRDefault="00786AA1" w:rsidP="003632CF">
            <w:pPr>
              <w:jc w:val="center"/>
              <w:rPr>
                <w:lang w:val="pt-PT"/>
              </w:rPr>
            </w:pPr>
            <w:r w:rsidRPr="002C7B7F">
              <w:rPr>
                <w:b/>
                <w:bCs/>
                <w:lang w:val="pt-PT"/>
              </w:rPr>
              <w:t>Obrigatório ?</w:t>
            </w:r>
          </w:p>
        </w:tc>
        <w:tc>
          <w:tcPr>
            <w:tcW w:w="2112" w:type="dxa"/>
            <w:hideMark/>
          </w:tcPr>
          <w:p w14:paraId="0F761BF7" w14:textId="77777777" w:rsidR="00786AA1" w:rsidRPr="002C7B7F" w:rsidRDefault="00786AA1" w:rsidP="003632CF">
            <w:pPr>
              <w:jc w:val="center"/>
              <w:rPr>
                <w:lang w:val="pt-PT"/>
              </w:rPr>
            </w:pPr>
            <w:r w:rsidRPr="002C7B7F">
              <w:rPr>
                <w:b/>
                <w:bCs/>
                <w:lang w:val="pt-PT"/>
              </w:rPr>
              <w:t>Número de página</w:t>
            </w:r>
          </w:p>
        </w:tc>
      </w:tr>
      <w:tr w:rsidR="003632CF" w:rsidRPr="002C7B7F" w14:paraId="19D9A0E5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5893A9F1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Capa</w:t>
            </w:r>
          </w:p>
        </w:tc>
        <w:tc>
          <w:tcPr>
            <w:tcW w:w="0" w:type="auto"/>
            <w:hideMark/>
          </w:tcPr>
          <w:p w14:paraId="33EB6395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68582D95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Não</w:t>
            </w:r>
          </w:p>
        </w:tc>
      </w:tr>
      <w:tr w:rsidR="003632CF" w:rsidRPr="002C7B7F" w14:paraId="509C5CD7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4CFE3D05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Página de rosto (1ª página do template)</w:t>
            </w:r>
          </w:p>
        </w:tc>
        <w:tc>
          <w:tcPr>
            <w:tcW w:w="0" w:type="auto"/>
            <w:hideMark/>
          </w:tcPr>
          <w:p w14:paraId="5077BBC3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1C6B049B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Não</w:t>
            </w:r>
          </w:p>
        </w:tc>
      </w:tr>
      <w:tr w:rsidR="003632CF" w:rsidRPr="002C7B7F" w14:paraId="1B807C72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19A2763B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Resumo (Português)</w:t>
            </w:r>
          </w:p>
        </w:tc>
        <w:tc>
          <w:tcPr>
            <w:tcW w:w="0" w:type="auto"/>
            <w:hideMark/>
          </w:tcPr>
          <w:p w14:paraId="089E6BE9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409E7F25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romana</w:t>
            </w:r>
          </w:p>
        </w:tc>
      </w:tr>
      <w:tr w:rsidR="003632CF" w:rsidRPr="002C7B7F" w14:paraId="20D39D2E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2B32D843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Resumo (Inglês)</w:t>
            </w:r>
          </w:p>
        </w:tc>
        <w:tc>
          <w:tcPr>
            <w:tcW w:w="0" w:type="auto"/>
            <w:hideMark/>
          </w:tcPr>
          <w:p w14:paraId="589F5AAE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7466A4F7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romana</w:t>
            </w:r>
          </w:p>
        </w:tc>
      </w:tr>
      <w:tr w:rsidR="003632CF" w:rsidRPr="002C7B7F" w14:paraId="3FDBB5DA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7141B484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Agradecimentos</w:t>
            </w:r>
          </w:p>
        </w:tc>
        <w:tc>
          <w:tcPr>
            <w:tcW w:w="0" w:type="auto"/>
            <w:hideMark/>
          </w:tcPr>
          <w:p w14:paraId="00B71EBF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Não</w:t>
            </w:r>
          </w:p>
        </w:tc>
        <w:tc>
          <w:tcPr>
            <w:tcW w:w="2112" w:type="dxa"/>
            <w:hideMark/>
          </w:tcPr>
          <w:p w14:paraId="0C23435B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romana</w:t>
            </w:r>
          </w:p>
        </w:tc>
      </w:tr>
      <w:tr w:rsidR="003632CF" w:rsidRPr="002C7B7F" w14:paraId="4441C893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6ADC4F96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Tabela de Conteúdos</w:t>
            </w:r>
          </w:p>
        </w:tc>
        <w:tc>
          <w:tcPr>
            <w:tcW w:w="0" w:type="auto"/>
            <w:hideMark/>
          </w:tcPr>
          <w:p w14:paraId="20E6187E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36465BF0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romana</w:t>
            </w:r>
          </w:p>
        </w:tc>
      </w:tr>
      <w:tr w:rsidR="003632CF" w:rsidRPr="002C7B7F" w14:paraId="6CF7B2EA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2AB886B2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Lista de Figuras</w:t>
            </w:r>
          </w:p>
        </w:tc>
        <w:tc>
          <w:tcPr>
            <w:tcW w:w="0" w:type="auto"/>
            <w:hideMark/>
          </w:tcPr>
          <w:p w14:paraId="04142599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13F30446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romana</w:t>
            </w:r>
          </w:p>
        </w:tc>
      </w:tr>
      <w:tr w:rsidR="003632CF" w:rsidRPr="002C7B7F" w14:paraId="50A1E3DE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7597B1C4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Lista de Tabelas</w:t>
            </w:r>
          </w:p>
        </w:tc>
        <w:tc>
          <w:tcPr>
            <w:tcW w:w="0" w:type="auto"/>
            <w:hideMark/>
          </w:tcPr>
          <w:p w14:paraId="578BA8A8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23D229FF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romana</w:t>
            </w:r>
          </w:p>
        </w:tc>
      </w:tr>
      <w:tr w:rsidR="003632CF" w:rsidRPr="002C7B7F" w14:paraId="64F1D953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6DAF9962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Lista de Acrónimos e Símbolos</w:t>
            </w:r>
          </w:p>
        </w:tc>
        <w:tc>
          <w:tcPr>
            <w:tcW w:w="0" w:type="auto"/>
            <w:hideMark/>
          </w:tcPr>
          <w:p w14:paraId="049C275C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759EB77B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romana</w:t>
            </w:r>
          </w:p>
        </w:tc>
      </w:tr>
      <w:tr w:rsidR="003632CF" w:rsidRPr="002C7B7F" w14:paraId="228D49F5" w14:textId="77777777" w:rsidTr="002C7B7F">
        <w:trPr>
          <w:trHeight w:hRule="exact" w:val="596"/>
          <w:jc w:val="center"/>
        </w:trPr>
        <w:tc>
          <w:tcPr>
            <w:tcW w:w="0" w:type="auto"/>
            <w:hideMark/>
          </w:tcPr>
          <w:p w14:paraId="2D2B37DE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Corpo da Dissertação (com introdução, contribuições e conclusões)</w:t>
            </w:r>
          </w:p>
        </w:tc>
        <w:tc>
          <w:tcPr>
            <w:tcW w:w="0" w:type="auto"/>
            <w:vAlign w:val="center"/>
            <w:hideMark/>
          </w:tcPr>
          <w:p w14:paraId="6E0B1D02" w14:textId="77777777" w:rsidR="00786AA1" w:rsidRPr="002C7B7F" w:rsidRDefault="00786AA1" w:rsidP="002C7B7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vAlign w:val="center"/>
            <w:hideMark/>
          </w:tcPr>
          <w:p w14:paraId="3B64BC01" w14:textId="77777777" w:rsidR="00786AA1" w:rsidRPr="002C7B7F" w:rsidRDefault="00786AA1" w:rsidP="002C7B7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árabe</w:t>
            </w:r>
          </w:p>
        </w:tc>
      </w:tr>
      <w:tr w:rsidR="003632CF" w:rsidRPr="002C7B7F" w14:paraId="68FF3414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215AFC72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Referências</w:t>
            </w:r>
          </w:p>
        </w:tc>
        <w:tc>
          <w:tcPr>
            <w:tcW w:w="0" w:type="auto"/>
            <w:hideMark/>
          </w:tcPr>
          <w:p w14:paraId="3A935CFC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Sim</w:t>
            </w:r>
          </w:p>
        </w:tc>
        <w:tc>
          <w:tcPr>
            <w:tcW w:w="2112" w:type="dxa"/>
            <w:hideMark/>
          </w:tcPr>
          <w:p w14:paraId="4262F288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árabe</w:t>
            </w:r>
          </w:p>
        </w:tc>
      </w:tr>
      <w:tr w:rsidR="003632CF" w:rsidRPr="002C7B7F" w14:paraId="5064A357" w14:textId="77777777" w:rsidTr="002C7B7F">
        <w:trPr>
          <w:trHeight w:hRule="exact" w:val="340"/>
          <w:jc w:val="center"/>
        </w:trPr>
        <w:tc>
          <w:tcPr>
            <w:tcW w:w="0" w:type="auto"/>
            <w:hideMark/>
          </w:tcPr>
          <w:p w14:paraId="217DD9F4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Anexos e Outros Índices</w:t>
            </w:r>
          </w:p>
        </w:tc>
        <w:tc>
          <w:tcPr>
            <w:tcW w:w="0" w:type="auto"/>
            <w:hideMark/>
          </w:tcPr>
          <w:p w14:paraId="741F34B0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Não</w:t>
            </w:r>
          </w:p>
        </w:tc>
        <w:tc>
          <w:tcPr>
            <w:tcW w:w="2112" w:type="dxa"/>
            <w:hideMark/>
          </w:tcPr>
          <w:p w14:paraId="6C3535FA" w14:textId="77777777" w:rsidR="00786AA1" w:rsidRPr="002C7B7F" w:rsidRDefault="00786AA1" w:rsidP="003632CF">
            <w:pPr>
              <w:rPr>
                <w:lang w:val="pt-PT"/>
              </w:rPr>
            </w:pPr>
            <w:r w:rsidRPr="002C7B7F">
              <w:rPr>
                <w:lang w:val="pt-PT"/>
              </w:rPr>
              <w:t>Numeração árabe</w:t>
            </w:r>
          </w:p>
        </w:tc>
      </w:tr>
    </w:tbl>
    <w:p w14:paraId="3FDB339F" w14:textId="77777777" w:rsidR="00424E04" w:rsidRPr="002C7B7F" w:rsidRDefault="00CE0B8B" w:rsidP="00A15C66">
      <w:pPr>
        <w:pStyle w:val="Heading2"/>
        <w:rPr>
          <w:lang w:val="pt-PT"/>
        </w:rPr>
      </w:pPr>
      <w:bookmarkStart w:id="46" w:name="_Toc200967908"/>
      <w:bookmarkStart w:id="47" w:name="_Toc200968000"/>
      <w:bookmarkStart w:id="48" w:name="_Toc200968100"/>
      <w:bookmarkStart w:id="49" w:name="_Toc200968907"/>
      <w:bookmarkStart w:id="50" w:name="_Toc200969125"/>
      <w:bookmarkStart w:id="51" w:name="_Toc200969299"/>
      <w:bookmarkStart w:id="52" w:name="_Toc200969552"/>
      <w:bookmarkStart w:id="53" w:name="_Toc200969676"/>
      <w:bookmarkStart w:id="54" w:name="_Toc200969795"/>
      <w:bookmarkStart w:id="55" w:name="_Toc312254148"/>
      <w:bookmarkStart w:id="56" w:name="_Toc314147210"/>
      <w:r w:rsidRPr="002C7B7F">
        <w:rPr>
          <w:lang w:val="pt-PT"/>
        </w:rPr>
        <w:t>Formatação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7582DA2" w14:textId="77777777" w:rsidR="001D0FDE" w:rsidRPr="002C7B7F" w:rsidRDefault="00CE0B8B" w:rsidP="004B408B">
      <w:pPr>
        <w:pStyle w:val="Text"/>
        <w:rPr>
          <w:lang w:val="pt-PT"/>
        </w:rPr>
      </w:pPr>
      <w:r w:rsidRPr="002C7B7F">
        <w:rPr>
          <w:lang w:val="pt-PT"/>
        </w:rPr>
        <w:t xml:space="preserve">O documento relativo à tese pode ser escrito em português ou em inglês. O limite de páginas mínimo é de </w:t>
      </w:r>
      <w:r w:rsidR="00A15C66" w:rsidRPr="002C7B7F">
        <w:rPr>
          <w:lang w:val="pt-PT"/>
        </w:rPr>
        <w:t>60</w:t>
      </w:r>
      <w:r w:rsidRPr="002C7B7F">
        <w:rPr>
          <w:lang w:val="pt-PT"/>
        </w:rPr>
        <w:t xml:space="preserve"> páginas e máximo </w:t>
      </w:r>
      <w:r w:rsidR="00A15C66" w:rsidRPr="002C7B7F">
        <w:rPr>
          <w:lang w:val="pt-PT"/>
        </w:rPr>
        <w:t xml:space="preserve">de </w:t>
      </w:r>
      <w:r w:rsidRPr="002C7B7F">
        <w:rPr>
          <w:lang w:val="pt-PT"/>
        </w:rPr>
        <w:t>120 páginas, formato A4</w:t>
      </w:r>
      <w:r w:rsidR="00AB1DB5" w:rsidRPr="002C7B7F">
        <w:rPr>
          <w:lang w:val="pt-PT"/>
        </w:rPr>
        <w:t xml:space="preserve">, </w:t>
      </w:r>
      <w:r w:rsidR="009B5465" w:rsidRPr="002C7B7F">
        <w:rPr>
          <w:lang w:val="pt-PT"/>
        </w:rPr>
        <w:t>F</w:t>
      </w:r>
      <w:r w:rsidRPr="002C7B7F">
        <w:rPr>
          <w:lang w:val="pt-PT"/>
        </w:rPr>
        <w:t>onte Calibri de dimensão 11 pt, a espaço e meio</w:t>
      </w:r>
      <w:r w:rsidR="009B5465" w:rsidRPr="002C7B7F">
        <w:rPr>
          <w:lang w:val="pt-PT"/>
        </w:rPr>
        <w:t>. Em Word poderá utilizar o estilo Text, já definido n</w:t>
      </w:r>
      <w:r w:rsidR="003A21CF" w:rsidRPr="002C7B7F">
        <w:rPr>
          <w:lang w:val="pt-PT"/>
        </w:rPr>
        <w:t>o</w:t>
      </w:r>
      <w:r w:rsidR="009B5465" w:rsidRPr="002C7B7F">
        <w:rPr>
          <w:lang w:val="pt-PT"/>
        </w:rPr>
        <w:t xml:space="preserve"> </w:t>
      </w:r>
      <w:r w:rsidR="003A21CF" w:rsidRPr="002C7B7F">
        <w:rPr>
          <w:lang w:val="pt-PT"/>
        </w:rPr>
        <w:t xml:space="preserve">separador Home grupo </w:t>
      </w:r>
      <w:r w:rsidR="009B5465" w:rsidRPr="002C7B7F">
        <w:rPr>
          <w:lang w:val="pt-PT"/>
        </w:rPr>
        <w:t xml:space="preserve">Quick Styles. </w:t>
      </w:r>
      <w:r w:rsidR="003A21CF" w:rsidRPr="002C7B7F">
        <w:rPr>
          <w:lang w:val="pt-PT"/>
        </w:rPr>
        <w:t xml:space="preserve">Note-se que todos estilos principais estão disponíveis no mesmo </w:t>
      </w:r>
      <w:r w:rsidR="00AB1DB5" w:rsidRPr="002C7B7F">
        <w:rPr>
          <w:lang w:val="pt-PT"/>
        </w:rPr>
        <w:t xml:space="preserve">local. </w:t>
      </w:r>
      <w:r w:rsidR="009B5465" w:rsidRPr="002C7B7F">
        <w:rPr>
          <w:lang w:val="pt-PT"/>
        </w:rPr>
        <w:t xml:space="preserve">As páginas </w:t>
      </w:r>
      <w:r w:rsidR="009B5465" w:rsidRPr="002C7B7F">
        <w:rPr>
          <w:lang w:val="pt-PT"/>
        </w:rPr>
        <w:lastRenderedPageBreak/>
        <w:t xml:space="preserve">deverão ter </w:t>
      </w:r>
      <w:r w:rsidRPr="002C7B7F">
        <w:rPr>
          <w:lang w:val="pt-PT"/>
        </w:rPr>
        <w:t xml:space="preserve">margens </w:t>
      </w:r>
      <w:r w:rsidR="004B408B" w:rsidRPr="002C7B7F">
        <w:rPr>
          <w:lang w:val="pt-PT"/>
        </w:rPr>
        <w:t>Top: 3.5 cm, Bottom: 2.5, Inside: 3.5, Outside: 2.6. Different odd and even pages</w:t>
      </w:r>
      <w:r w:rsidR="001D0FDE" w:rsidRPr="002C7B7F">
        <w:rPr>
          <w:lang w:val="pt-PT"/>
        </w:rPr>
        <w:t xml:space="preserve">. A tese deverá ser impressa </w:t>
      </w:r>
      <w:r w:rsidR="003A21CF" w:rsidRPr="002C7B7F">
        <w:rPr>
          <w:lang w:val="pt-PT"/>
        </w:rPr>
        <w:t>em</w:t>
      </w:r>
      <w:r w:rsidR="001D0FDE" w:rsidRPr="002C7B7F">
        <w:rPr>
          <w:lang w:val="pt-PT"/>
        </w:rPr>
        <w:t xml:space="preserve"> frente e verso.</w:t>
      </w:r>
    </w:p>
    <w:p w14:paraId="6CDB75A4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>Documentação complementar poderá ser acrescentada na forma de anexos não podendo nunca exceder as 150 páginas totais</w:t>
      </w:r>
      <w:r w:rsidR="009B5465" w:rsidRPr="002C7B7F">
        <w:rPr>
          <w:lang w:val="pt-PT"/>
        </w:rPr>
        <w:t xml:space="preserve"> (incluindo o texto principal da tese)</w:t>
      </w:r>
      <w:r w:rsidRPr="002C7B7F">
        <w:rPr>
          <w:lang w:val="pt-PT"/>
        </w:rPr>
        <w:t xml:space="preserve">. Notas de pé-de-página </w:t>
      </w:r>
      <w:r w:rsidR="000E3DBB" w:rsidRPr="002C7B7F">
        <w:rPr>
          <w:lang w:val="pt-PT"/>
        </w:rPr>
        <w:t xml:space="preserve">devem ser </w:t>
      </w:r>
      <w:r w:rsidRPr="002C7B7F">
        <w:rPr>
          <w:lang w:val="pt-PT"/>
        </w:rPr>
        <w:t>usa</w:t>
      </w:r>
      <w:r w:rsidR="000E3DBB" w:rsidRPr="002C7B7F">
        <w:rPr>
          <w:lang w:val="pt-PT"/>
        </w:rPr>
        <w:t>das</w:t>
      </w:r>
      <w:r w:rsidRPr="002C7B7F">
        <w:rPr>
          <w:lang w:val="pt-PT"/>
        </w:rPr>
        <w:t xml:space="preserve"> moderadamente, com espaçamento de 1 linha, fonte Calibri de dimensão 9.</w:t>
      </w:r>
    </w:p>
    <w:p w14:paraId="3A3D13F5" w14:textId="77777777" w:rsidR="00CE0B8B" w:rsidRPr="002C7B7F" w:rsidRDefault="003826E4" w:rsidP="001823C1">
      <w:pPr>
        <w:pStyle w:val="Text"/>
        <w:rPr>
          <w:lang w:val="pt-PT"/>
        </w:rPr>
      </w:pPr>
      <w:r w:rsidRPr="002C7B7F">
        <w:rPr>
          <w:lang w:val="pt-PT"/>
        </w:rPr>
        <w:t>Note bem que, o aspe</w:t>
      </w:r>
      <w:r w:rsidR="00CE0B8B" w:rsidRPr="002C7B7F">
        <w:rPr>
          <w:lang w:val="pt-PT"/>
        </w:rPr>
        <w:t xml:space="preserve">to gráfico e a formatação não substituem uma escrita bem organizada e uma clara apresentação das ideias. </w:t>
      </w:r>
    </w:p>
    <w:p w14:paraId="54336FC0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>O texto e tabelas devem apresentar-se a preto</w:t>
      </w:r>
      <w:r w:rsidR="003826E4" w:rsidRPr="002C7B7F">
        <w:rPr>
          <w:lang w:val="pt-PT"/>
        </w:rPr>
        <w:t>, exce</w:t>
      </w:r>
      <w:r w:rsidR="000E3DBB" w:rsidRPr="002C7B7F">
        <w:rPr>
          <w:lang w:val="pt-PT"/>
        </w:rPr>
        <w:t>to na apresentação de código ou algoritmos que podem ser apresentados a cores</w:t>
      </w:r>
      <w:r w:rsidRPr="002C7B7F">
        <w:rPr>
          <w:lang w:val="pt-PT"/>
        </w:rPr>
        <w:t>. Todas as páginas devem ser numeradas sequencialmente, incluindo eventu</w:t>
      </w:r>
      <w:r w:rsidR="002C7B7F">
        <w:rPr>
          <w:lang w:val="pt-PT"/>
        </w:rPr>
        <w:t>ais páginas em branco, com exce</w:t>
      </w:r>
      <w:r w:rsidRPr="002C7B7F">
        <w:rPr>
          <w:lang w:val="pt-PT"/>
        </w:rPr>
        <w:t>ção da folha de rosto. Esta é contada, mas não numerada. Nas páginas pré-textuais, isto é, nas folhas de rosto, resumo, abstract, agradecimentos, listas de figuras, tabelas e acrónimos, e índice, deve usar-se numeração romana, em letras minúsculas, e nas demais páginas deve usar-se numeração árabe. A numeração deve ser colocada no rodapé no lado exterior da página. No cabeçalho devem incluir-se também, nas páginas pares, o título do capítul</w:t>
      </w:r>
      <w:r w:rsidR="003826E4" w:rsidRPr="002C7B7F">
        <w:rPr>
          <w:lang w:val="pt-PT"/>
        </w:rPr>
        <w:t>o, e nas ímpares o título da se</w:t>
      </w:r>
      <w:r w:rsidRPr="002C7B7F">
        <w:rPr>
          <w:lang w:val="pt-PT"/>
        </w:rPr>
        <w:t xml:space="preserve">ção onde se insere a página. </w:t>
      </w:r>
    </w:p>
    <w:p w14:paraId="5452F91B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>Quando as haja, as páginas de anexos e apêndices com figuras, gráficos, e tabelas não inseridos no corpo do texto, devem ser numeradas dando seguimento às do texto. No caso de apêndices, as páginas não são numeradas.</w:t>
      </w:r>
    </w:p>
    <w:p w14:paraId="0E2B7148" w14:textId="77777777" w:rsidR="00CE0B8B" w:rsidRPr="002C7B7F" w:rsidRDefault="00CE0B8B">
      <w:pPr>
        <w:pStyle w:val="Heading3"/>
        <w:rPr>
          <w:lang w:val="pt-PT"/>
        </w:rPr>
      </w:pPr>
      <w:bookmarkStart w:id="57" w:name="_Toc314147211"/>
      <w:r w:rsidRPr="002C7B7F">
        <w:rPr>
          <w:lang w:val="pt-PT"/>
        </w:rPr>
        <w:t>Tabelas</w:t>
      </w:r>
      <w:bookmarkEnd w:id="57"/>
      <w:r w:rsidRPr="002C7B7F">
        <w:rPr>
          <w:lang w:val="pt-PT"/>
        </w:rPr>
        <w:t xml:space="preserve"> </w:t>
      </w:r>
    </w:p>
    <w:p w14:paraId="33A57CEC" w14:textId="77777777" w:rsidR="00CE0B8B" w:rsidRPr="002C7B7F" w:rsidRDefault="00CE0B8B" w:rsidP="001823C1">
      <w:pPr>
        <w:pStyle w:val="Text"/>
        <w:rPr>
          <w:lang w:val="pt-PT" w:eastAsia="pt-PT"/>
        </w:rPr>
      </w:pPr>
      <w:r w:rsidRPr="002C7B7F">
        <w:rPr>
          <w:lang w:val="pt-PT" w:eastAsia="pt-PT"/>
        </w:rPr>
        <w:t>Apresentam</w:t>
      </w:r>
      <w:r w:rsidR="00AB1DB5" w:rsidRPr="002C7B7F">
        <w:rPr>
          <w:lang w:val="pt-PT" w:eastAsia="pt-PT"/>
        </w:rPr>
        <w:t>-se</w:t>
      </w:r>
      <w:r w:rsidRPr="002C7B7F">
        <w:rPr>
          <w:lang w:val="pt-PT" w:eastAsia="pt-PT"/>
        </w:rPr>
        <w:t xml:space="preserve"> em seguida três formatos possíveis de tabelas.</w:t>
      </w:r>
      <w:r w:rsidR="009520C5" w:rsidRPr="002C7B7F">
        <w:rPr>
          <w:lang w:val="pt-PT" w:eastAsia="pt-PT"/>
        </w:rPr>
        <w:t xml:space="preserve"> Escolher um dos formatos e utiliz</w:t>
      </w:r>
      <w:r w:rsidR="003826E4" w:rsidRPr="002C7B7F">
        <w:rPr>
          <w:lang w:val="pt-PT" w:eastAsia="pt-PT"/>
        </w:rPr>
        <w:t>á</w:t>
      </w:r>
      <w:r w:rsidR="009520C5" w:rsidRPr="002C7B7F">
        <w:rPr>
          <w:lang w:val="pt-PT" w:eastAsia="pt-PT"/>
        </w:rPr>
        <w:t xml:space="preserve">-lo sempre ao longo do texto. </w:t>
      </w:r>
      <w:r w:rsidRPr="002C7B7F">
        <w:rPr>
          <w:lang w:val="pt-PT" w:eastAsia="pt-PT"/>
        </w:rPr>
        <w:t xml:space="preserve">As tabelas são numeradas sequencialmente, a legenda da tabela é colocada antes da tabela, com fonte calibri 10 pt e centrada. </w:t>
      </w:r>
      <w:r w:rsidR="00953135" w:rsidRPr="002C7B7F">
        <w:rPr>
          <w:lang w:val="pt-PT" w:eastAsia="pt-PT"/>
        </w:rPr>
        <w:t xml:space="preserve">As legendas de uma tabela devem aparecer sempre na mesma página que a tabela. A seguir </w:t>
      </w:r>
      <w:r w:rsidR="009D7505" w:rsidRPr="002C7B7F">
        <w:rPr>
          <w:lang w:val="pt-PT" w:eastAsia="pt-PT"/>
        </w:rPr>
        <w:t xml:space="preserve">a </w:t>
      </w:r>
      <w:r w:rsidR="00953135" w:rsidRPr="002C7B7F">
        <w:rPr>
          <w:lang w:val="pt-PT" w:eastAsia="pt-PT"/>
        </w:rPr>
        <w:t>cada tabela deve ser colocada uma linha de texto de espaçamento. Para inserir legendas utilizar n</w:t>
      </w:r>
      <w:r w:rsidR="003A21CF" w:rsidRPr="002C7B7F">
        <w:rPr>
          <w:lang w:val="pt-PT" w:eastAsia="pt-PT"/>
        </w:rPr>
        <w:t>o</w:t>
      </w:r>
      <w:r w:rsidR="00953135" w:rsidRPr="002C7B7F">
        <w:rPr>
          <w:lang w:val="pt-PT" w:eastAsia="pt-PT"/>
        </w:rPr>
        <w:t xml:space="preserve"> </w:t>
      </w:r>
      <w:r w:rsidR="003A21CF" w:rsidRPr="002C7B7F">
        <w:rPr>
          <w:lang w:val="pt-PT" w:eastAsia="pt-PT"/>
        </w:rPr>
        <w:t>separador</w:t>
      </w:r>
      <w:r w:rsidR="00953135" w:rsidRPr="002C7B7F">
        <w:rPr>
          <w:lang w:val="pt-PT" w:eastAsia="pt-PT"/>
        </w:rPr>
        <w:t xml:space="preserve"> </w:t>
      </w:r>
      <w:r w:rsidR="00953135" w:rsidRPr="002C7B7F">
        <w:rPr>
          <w:b/>
          <w:lang w:val="pt-PT" w:eastAsia="pt-PT"/>
        </w:rPr>
        <w:t>References</w:t>
      </w:r>
      <w:r w:rsidR="00953135" w:rsidRPr="002C7B7F">
        <w:rPr>
          <w:lang w:val="pt-PT" w:eastAsia="pt-PT"/>
        </w:rPr>
        <w:t xml:space="preserve"> a função de </w:t>
      </w:r>
      <w:r w:rsidR="00953135" w:rsidRPr="002C7B7F">
        <w:rPr>
          <w:b/>
          <w:lang w:val="pt-PT" w:eastAsia="pt-PT"/>
        </w:rPr>
        <w:t>Insert Caption</w:t>
      </w:r>
      <w:r w:rsidR="00953135" w:rsidRPr="002C7B7F">
        <w:rPr>
          <w:lang w:val="pt-PT" w:eastAsia="pt-PT"/>
        </w:rPr>
        <w:t>.</w:t>
      </w:r>
    </w:p>
    <w:p w14:paraId="6EB63230" w14:textId="77777777" w:rsidR="008E77F9" w:rsidRPr="002C7B7F" w:rsidRDefault="008E77F9" w:rsidP="001823C1">
      <w:pPr>
        <w:pStyle w:val="Text"/>
        <w:rPr>
          <w:lang w:val="pt-PT"/>
        </w:rPr>
      </w:pPr>
    </w:p>
    <w:p w14:paraId="5EB04E14" w14:textId="77777777" w:rsidR="00CE0B8B" w:rsidRPr="002C7B7F" w:rsidRDefault="008D34AA">
      <w:pPr>
        <w:pStyle w:val="Caption"/>
        <w:rPr>
          <w:lang w:val="pt-PT"/>
        </w:rPr>
      </w:pPr>
      <w:bookmarkStart w:id="58" w:name="_Toc314147224"/>
      <w:r w:rsidRPr="002C7B7F">
        <w:rPr>
          <w:lang w:val="pt-PT"/>
        </w:rPr>
        <w:t xml:space="preserve">Tabela </w:t>
      </w:r>
      <w:r w:rsidR="00254177" w:rsidRPr="002C7B7F">
        <w:rPr>
          <w:lang w:val="pt-PT"/>
        </w:rPr>
        <w:fldChar w:fldCharType="begin"/>
      </w:r>
      <w:r w:rsidRPr="002C7B7F">
        <w:rPr>
          <w:lang w:val="pt-PT"/>
        </w:rPr>
        <w:instrText xml:space="preserve"> SEQ Tabela \* ARABIC </w:instrText>
      </w:r>
      <w:r w:rsidR="00254177"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2</w:t>
      </w:r>
      <w:r w:rsidR="00254177" w:rsidRPr="002C7B7F">
        <w:rPr>
          <w:lang w:val="pt-PT"/>
        </w:rPr>
        <w:fldChar w:fldCharType="end"/>
      </w:r>
      <w:r w:rsidRPr="002C7B7F">
        <w:rPr>
          <w:lang w:val="pt-PT"/>
        </w:rPr>
        <w:t xml:space="preserve"> – </w:t>
      </w:r>
      <w:r w:rsidRPr="002C7B7F">
        <w:rPr>
          <w:sz w:val="20"/>
          <w:szCs w:val="20"/>
          <w:lang w:val="pt-PT"/>
        </w:rPr>
        <w:t>1º  Formato de tabela</w:t>
      </w:r>
      <w:bookmarkEnd w:id="5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61"/>
        <w:gridCol w:w="2162"/>
      </w:tblGrid>
      <w:tr w:rsidR="00CE0B8B" w:rsidRPr="002C7B7F" w14:paraId="36FB44E2" w14:textId="77777777" w:rsidTr="0010069C">
        <w:trPr>
          <w:trHeight w:hRule="exact" w:val="397"/>
          <w:tblHeader/>
          <w:jc w:val="center"/>
        </w:trPr>
        <w:tc>
          <w:tcPr>
            <w:tcW w:w="2161" w:type="dxa"/>
            <w:tcBorders>
              <w:bottom w:val="single" w:sz="12" w:space="0" w:color="000000"/>
            </w:tcBorders>
            <w:shd w:val="clear" w:color="auto" w:fill="auto"/>
          </w:tcPr>
          <w:p w14:paraId="2CB02BCF" w14:textId="77777777" w:rsidR="00CE0B8B" w:rsidRPr="002C7B7F" w:rsidRDefault="00953135" w:rsidP="0045292D">
            <w:pPr>
              <w:rPr>
                <w:b/>
                <w:lang w:val="pt-PT" w:eastAsia="pt-PT"/>
              </w:rPr>
            </w:pPr>
            <w:bookmarkStart w:id="59" w:name="tabela"/>
            <w:bookmarkStart w:id="60" w:name="_Toc200986295"/>
            <w:bookmarkEnd w:id="59"/>
            <w:r w:rsidRPr="002C7B7F">
              <w:rPr>
                <w:b/>
                <w:lang w:val="pt-PT" w:eastAsia="pt-PT"/>
              </w:rPr>
              <w:t>Cabeçalho1</w:t>
            </w:r>
          </w:p>
        </w:tc>
        <w:tc>
          <w:tcPr>
            <w:tcW w:w="2162" w:type="dxa"/>
            <w:tcBorders>
              <w:bottom w:val="single" w:sz="12" w:space="0" w:color="000000"/>
            </w:tcBorders>
            <w:shd w:val="clear" w:color="auto" w:fill="auto"/>
          </w:tcPr>
          <w:p w14:paraId="7D8D762B" w14:textId="77777777" w:rsidR="00CE0B8B" w:rsidRPr="002C7B7F" w:rsidRDefault="00953135" w:rsidP="0045292D">
            <w:pPr>
              <w:rPr>
                <w:b/>
                <w:lang w:val="pt-PT" w:eastAsia="pt-PT"/>
              </w:rPr>
            </w:pPr>
            <w:r w:rsidRPr="002C7B7F">
              <w:rPr>
                <w:b/>
                <w:lang w:val="pt-PT" w:eastAsia="pt-PT"/>
              </w:rPr>
              <w:t>Cabeçalho1</w:t>
            </w:r>
          </w:p>
        </w:tc>
      </w:tr>
      <w:tr w:rsidR="00CE0B8B" w:rsidRPr="002C7B7F" w14:paraId="7B1C4F01" w14:textId="77777777" w:rsidTr="0010069C">
        <w:trPr>
          <w:trHeight w:hRule="exact" w:val="397"/>
          <w:tblHeader/>
          <w:jc w:val="center"/>
        </w:trPr>
        <w:tc>
          <w:tcPr>
            <w:tcW w:w="2161" w:type="dxa"/>
            <w:shd w:val="clear" w:color="auto" w:fill="auto"/>
          </w:tcPr>
          <w:p w14:paraId="608E7647" w14:textId="77777777" w:rsidR="00CE0B8B" w:rsidRPr="002C7B7F" w:rsidRDefault="00953135" w:rsidP="0045292D">
            <w:pPr>
              <w:rPr>
                <w:lang w:val="pt-PT" w:eastAsia="pt-PT"/>
              </w:rPr>
            </w:pPr>
            <w:r w:rsidRPr="002C7B7F">
              <w:rPr>
                <w:lang w:val="pt-PT" w:eastAsia="pt-PT"/>
              </w:rPr>
              <w:t>D1</w:t>
            </w:r>
          </w:p>
        </w:tc>
        <w:tc>
          <w:tcPr>
            <w:tcW w:w="2162" w:type="dxa"/>
            <w:shd w:val="clear" w:color="auto" w:fill="auto"/>
          </w:tcPr>
          <w:p w14:paraId="545C7C60" w14:textId="77777777" w:rsidR="00CE0B8B" w:rsidRPr="002C7B7F" w:rsidRDefault="00953135" w:rsidP="0045292D">
            <w:pPr>
              <w:rPr>
                <w:lang w:val="pt-PT" w:eastAsia="pt-PT"/>
              </w:rPr>
            </w:pPr>
            <w:r w:rsidRPr="002C7B7F">
              <w:rPr>
                <w:lang w:val="pt-PT" w:eastAsia="pt-PT"/>
              </w:rPr>
              <w:t>D6</w:t>
            </w:r>
          </w:p>
        </w:tc>
      </w:tr>
      <w:tr w:rsidR="00CE0B8B" w:rsidRPr="002C7B7F" w14:paraId="6E6EAFF2" w14:textId="77777777" w:rsidTr="0010069C">
        <w:trPr>
          <w:trHeight w:hRule="exact" w:val="397"/>
          <w:tblHeader/>
          <w:jc w:val="center"/>
        </w:trPr>
        <w:tc>
          <w:tcPr>
            <w:tcW w:w="2161" w:type="dxa"/>
            <w:shd w:val="clear" w:color="auto" w:fill="auto"/>
          </w:tcPr>
          <w:p w14:paraId="080FDB4B" w14:textId="77777777" w:rsidR="00CE0B8B" w:rsidRPr="002C7B7F" w:rsidRDefault="00953135" w:rsidP="0045292D">
            <w:pPr>
              <w:rPr>
                <w:lang w:val="pt-PT" w:eastAsia="pt-PT"/>
              </w:rPr>
            </w:pPr>
            <w:r w:rsidRPr="002C7B7F">
              <w:rPr>
                <w:lang w:val="pt-PT" w:eastAsia="pt-PT"/>
              </w:rPr>
              <w:t>D2</w:t>
            </w:r>
          </w:p>
        </w:tc>
        <w:tc>
          <w:tcPr>
            <w:tcW w:w="2162" w:type="dxa"/>
            <w:shd w:val="clear" w:color="auto" w:fill="auto"/>
          </w:tcPr>
          <w:p w14:paraId="635C7E85" w14:textId="77777777" w:rsidR="00CE0B8B" w:rsidRPr="002C7B7F" w:rsidRDefault="00953135" w:rsidP="0045292D">
            <w:pPr>
              <w:rPr>
                <w:lang w:val="pt-PT" w:eastAsia="pt-PT"/>
              </w:rPr>
            </w:pPr>
            <w:r w:rsidRPr="002C7B7F">
              <w:rPr>
                <w:lang w:val="pt-PT" w:eastAsia="pt-PT"/>
              </w:rPr>
              <w:t>D5</w:t>
            </w:r>
          </w:p>
        </w:tc>
      </w:tr>
      <w:tr w:rsidR="00CE0B8B" w:rsidRPr="002C7B7F" w14:paraId="37D16DB3" w14:textId="77777777" w:rsidTr="0010069C">
        <w:trPr>
          <w:trHeight w:hRule="exact" w:val="397"/>
          <w:tblHeader/>
          <w:jc w:val="center"/>
        </w:trPr>
        <w:tc>
          <w:tcPr>
            <w:tcW w:w="2161" w:type="dxa"/>
            <w:shd w:val="clear" w:color="auto" w:fill="auto"/>
          </w:tcPr>
          <w:p w14:paraId="2760CBE1" w14:textId="77777777" w:rsidR="00CE0B8B" w:rsidRPr="002C7B7F" w:rsidRDefault="00953135" w:rsidP="0045292D">
            <w:pPr>
              <w:rPr>
                <w:lang w:val="pt-PT" w:eastAsia="pt-PT"/>
              </w:rPr>
            </w:pPr>
            <w:r w:rsidRPr="002C7B7F">
              <w:rPr>
                <w:lang w:val="pt-PT" w:eastAsia="pt-PT"/>
              </w:rPr>
              <w:t>D3</w:t>
            </w:r>
          </w:p>
        </w:tc>
        <w:tc>
          <w:tcPr>
            <w:tcW w:w="2162" w:type="dxa"/>
            <w:shd w:val="clear" w:color="auto" w:fill="auto"/>
          </w:tcPr>
          <w:p w14:paraId="477A3F0B" w14:textId="77777777" w:rsidR="00CE0B8B" w:rsidRPr="002C7B7F" w:rsidRDefault="00953135" w:rsidP="0045292D">
            <w:pPr>
              <w:rPr>
                <w:lang w:val="pt-PT" w:eastAsia="pt-PT"/>
              </w:rPr>
            </w:pPr>
            <w:r w:rsidRPr="002C7B7F">
              <w:rPr>
                <w:lang w:val="pt-PT" w:eastAsia="pt-PT"/>
              </w:rPr>
              <w:t>D4</w:t>
            </w:r>
          </w:p>
        </w:tc>
      </w:tr>
    </w:tbl>
    <w:p w14:paraId="786A4AA9" w14:textId="77777777" w:rsidR="00953135" w:rsidRPr="002C7B7F" w:rsidRDefault="00953135" w:rsidP="0010069C">
      <w:pPr>
        <w:rPr>
          <w:sz w:val="20"/>
          <w:szCs w:val="20"/>
          <w:lang w:val="pt-PT"/>
        </w:rPr>
      </w:pPr>
    </w:p>
    <w:p w14:paraId="20BF1F0C" w14:textId="77777777" w:rsidR="00CE0B8B" w:rsidRPr="002C7B7F" w:rsidRDefault="008D34AA">
      <w:pPr>
        <w:pStyle w:val="Caption"/>
        <w:rPr>
          <w:b/>
          <w:sz w:val="20"/>
          <w:szCs w:val="20"/>
          <w:lang w:val="pt-PT"/>
        </w:rPr>
      </w:pPr>
      <w:bookmarkStart w:id="61" w:name="_Toc313394440"/>
      <w:bookmarkStart w:id="62" w:name="_Toc313396359"/>
      <w:bookmarkStart w:id="63" w:name="_Toc314147225"/>
      <w:r w:rsidRPr="002C7B7F">
        <w:rPr>
          <w:lang w:val="pt-PT"/>
        </w:rPr>
        <w:lastRenderedPageBreak/>
        <w:t xml:space="preserve">Tabela </w:t>
      </w:r>
      <w:r w:rsidR="00C66852" w:rsidRPr="002C7B7F">
        <w:rPr>
          <w:lang w:val="pt-PT"/>
        </w:rPr>
        <w:fldChar w:fldCharType="begin"/>
      </w:r>
      <w:r w:rsidR="00C66852" w:rsidRPr="002C7B7F">
        <w:rPr>
          <w:lang w:val="pt-PT"/>
        </w:rPr>
        <w:instrText xml:space="preserve"> SEQ Tabela \* ARABIC </w:instrText>
      </w:r>
      <w:r w:rsidR="00C66852"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3</w:t>
      </w:r>
      <w:r w:rsidR="00C66852" w:rsidRPr="002C7B7F">
        <w:rPr>
          <w:noProof/>
          <w:lang w:val="pt-PT"/>
        </w:rPr>
        <w:fldChar w:fldCharType="end"/>
      </w:r>
      <w:r w:rsidRPr="002C7B7F">
        <w:rPr>
          <w:lang w:val="pt-PT"/>
        </w:rPr>
        <w:t xml:space="preserve"> </w:t>
      </w:r>
      <w:r w:rsidR="00CE0B8B" w:rsidRPr="002C7B7F">
        <w:rPr>
          <w:sz w:val="20"/>
          <w:szCs w:val="20"/>
          <w:lang w:val="pt-PT"/>
        </w:rPr>
        <w:t xml:space="preserve">— </w:t>
      </w:r>
      <w:bookmarkEnd w:id="60"/>
      <w:r w:rsidR="00CE0B8B" w:rsidRPr="002C7B7F">
        <w:rPr>
          <w:sz w:val="20"/>
          <w:szCs w:val="20"/>
          <w:lang w:val="pt-PT"/>
        </w:rPr>
        <w:t>2º Formato de tabela</w:t>
      </w:r>
      <w:bookmarkEnd w:id="61"/>
      <w:bookmarkEnd w:id="62"/>
      <w:bookmarkEnd w:id="63"/>
    </w:p>
    <w:tbl>
      <w:tblPr>
        <w:tblW w:w="0" w:type="auto"/>
        <w:tblInd w:w="2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2050"/>
      </w:tblGrid>
      <w:tr w:rsidR="00CE0B8B" w:rsidRPr="002C7B7F" w14:paraId="30B65657" w14:textId="77777777" w:rsidTr="0045292D">
        <w:tc>
          <w:tcPr>
            <w:tcW w:w="1352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16C754" w14:textId="77777777" w:rsidR="00CE0B8B" w:rsidRPr="002C7B7F" w:rsidRDefault="00CE0B8B" w:rsidP="00063B8D">
            <w:pPr>
              <w:pStyle w:val="Textotabela"/>
            </w:pPr>
            <w:r w:rsidRPr="002C7B7F">
              <w:t>Margem</w:t>
            </w:r>
          </w:p>
        </w:tc>
        <w:tc>
          <w:tcPr>
            <w:tcW w:w="2050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E9D5A9" w14:textId="77777777" w:rsidR="00CE0B8B" w:rsidRPr="002C7B7F" w:rsidRDefault="00CE0B8B" w:rsidP="00063B8D">
            <w:pPr>
              <w:pStyle w:val="Textotabela"/>
            </w:pPr>
            <w:r w:rsidRPr="002C7B7F">
              <w:t>Dimensão [cm]</w:t>
            </w:r>
          </w:p>
        </w:tc>
      </w:tr>
      <w:tr w:rsidR="00CE0B8B" w:rsidRPr="002C7B7F" w14:paraId="57EF2B82" w14:textId="77777777" w:rsidTr="0045292D">
        <w:tc>
          <w:tcPr>
            <w:tcW w:w="13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1B05F2" w14:textId="77777777" w:rsidR="00CE0B8B" w:rsidRPr="002C7B7F" w:rsidRDefault="00CE0B8B" w:rsidP="00063B8D">
            <w:pPr>
              <w:pStyle w:val="Textotabela"/>
            </w:pPr>
            <w:r w:rsidRPr="002C7B7F">
              <w:t>interior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BFF38C" w14:textId="77777777" w:rsidR="00CE0B8B" w:rsidRPr="002C7B7F" w:rsidRDefault="00CE0B8B" w:rsidP="00063B8D">
            <w:pPr>
              <w:pStyle w:val="Textotabela"/>
            </w:pPr>
            <w:r w:rsidRPr="002C7B7F">
              <w:t>2,5</w:t>
            </w:r>
          </w:p>
        </w:tc>
      </w:tr>
      <w:tr w:rsidR="00CE0B8B" w:rsidRPr="002C7B7F" w14:paraId="4BEBB8E1" w14:textId="77777777" w:rsidTr="0045292D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4F86A" w14:textId="77777777" w:rsidR="00CE0B8B" w:rsidRPr="002C7B7F" w:rsidRDefault="00CE0B8B" w:rsidP="00063B8D">
            <w:pPr>
              <w:pStyle w:val="Textotabela"/>
            </w:pPr>
            <w:r w:rsidRPr="002C7B7F">
              <w:t>exterior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59ABA58" w14:textId="77777777" w:rsidR="00CE0B8B" w:rsidRPr="002C7B7F" w:rsidRDefault="00CE0B8B" w:rsidP="00063B8D">
            <w:pPr>
              <w:pStyle w:val="Textotabela"/>
            </w:pPr>
            <w:r w:rsidRPr="002C7B7F">
              <w:t>2,5</w:t>
            </w:r>
          </w:p>
        </w:tc>
      </w:tr>
      <w:tr w:rsidR="00CE0B8B" w:rsidRPr="002C7B7F" w14:paraId="710DF734" w14:textId="77777777" w:rsidTr="0045292D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D2073C5" w14:textId="77777777" w:rsidR="00CE0B8B" w:rsidRPr="002C7B7F" w:rsidRDefault="00CE0B8B" w:rsidP="00063B8D">
            <w:pPr>
              <w:pStyle w:val="Textotabela"/>
            </w:pPr>
            <w:r w:rsidRPr="002C7B7F">
              <w:t>superior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10612D9" w14:textId="77777777" w:rsidR="00CE0B8B" w:rsidRPr="002C7B7F" w:rsidRDefault="00CE0B8B" w:rsidP="00063B8D">
            <w:pPr>
              <w:pStyle w:val="Textotabela"/>
            </w:pPr>
            <w:r w:rsidRPr="002C7B7F">
              <w:t>2,5</w:t>
            </w:r>
          </w:p>
        </w:tc>
      </w:tr>
      <w:tr w:rsidR="00CE0B8B" w:rsidRPr="002C7B7F" w14:paraId="3ED1EE4C" w14:textId="77777777" w:rsidTr="0045292D">
        <w:tc>
          <w:tcPr>
            <w:tcW w:w="135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D18711" w14:textId="77777777" w:rsidR="00CE0B8B" w:rsidRPr="002C7B7F" w:rsidRDefault="00CE0B8B" w:rsidP="00063B8D">
            <w:pPr>
              <w:pStyle w:val="Textotabela"/>
            </w:pPr>
            <w:r w:rsidRPr="002C7B7F">
              <w:t>inferior</w:t>
            </w:r>
          </w:p>
        </w:tc>
        <w:tc>
          <w:tcPr>
            <w:tcW w:w="20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43776B5" w14:textId="77777777" w:rsidR="00CE0B8B" w:rsidRPr="002C7B7F" w:rsidRDefault="00CE0B8B" w:rsidP="00063B8D">
            <w:pPr>
              <w:pStyle w:val="Textotabela"/>
            </w:pPr>
            <w:r w:rsidRPr="002C7B7F">
              <w:t>2,5</w:t>
            </w:r>
          </w:p>
        </w:tc>
      </w:tr>
    </w:tbl>
    <w:p w14:paraId="16AFACB5" w14:textId="77777777" w:rsidR="00CE0B8B" w:rsidRPr="002C7B7F" w:rsidRDefault="00CE0B8B" w:rsidP="00CE0B8B">
      <w:pPr>
        <w:rPr>
          <w:lang w:val="pt-PT" w:eastAsia="pt-PT"/>
        </w:rPr>
      </w:pPr>
    </w:p>
    <w:p w14:paraId="6C816016" w14:textId="77777777" w:rsidR="00CE0B8B" w:rsidRPr="002C7B7F" w:rsidRDefault="008D34AA">
      <w:pPr>
        <w:pStyle w:val="Caption"/>
        <w:rPr>
          <w:b/>
          <w:sz w:val="20"/>
          <w:szCs w:val="20"/>
          <w:lang w:val="pt-PT"/>
        </w:rPr>
      </w:pPr>
      <w:bookmarkStart w:id="64" w:name="_Toc313394441"/>
      <w:bookmarkStart w:id="65" w:name="_Toc313396360"/>
      <w:r w:rsidRPr="002C7B7F">
        <w:rPr>
          <w:sz w:val="20"/>
          <w:szCs w:val="20"/>
          <w:lang w:val="pt-PT"/>
        </w:rPr>
        <w:t xml:space="preserve"> </w:t>
      </w:r>
      <w:bookmarkStart w:id="66" w:name="_Toc314147226"/>
      <w:r w:rsidRPr="002C7B7F">
        <w:rPr>
          <w:lang w:val="pt-PT"/>
        </w:rPr>
        <w:t xml:space="preserve">Tabela </w:t>
      </w:r>
      <w:r w:rsidR="00C66852" w:rsidRPr="002C7B7F">
        <w:rPr>
          <w:lang w:val="pt-PT"/>
        </w:rPr>
        <w:fldChar w:fldCharType="begin"/>
      </w:r>
      <w:r w:rsidR="00C66852" w:rsidRPr="002C7B7F">
        <w:rPr>
          <w:lang w:val="pt-PT"/>
        </w:rPr>
        <w:instrText xml:space="preserve"> SEQ Tabela \* ARABIC </w:instrText>
      </w:r>
      <w:r w:rsidR="00C66852"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4</w:t>
      </w:r>
      <w:r w:rsidR="00C66852" w:rsidRPr="002C7B7F">
        <w:rPr>
          <w:noProof/>
          <w:lang w:val="pt-PT"/>
        </w:rPr>
        <w:fldChar w:fldCharType="end"/>
      </w:r>
      <w:r w:rsidRPr="002C7B7F">
        <w:rPr>
          <w:lang w:val="pt-PT"/>
        </w:rPr>
        <w:t xml:space="preserve"> </w:t>
      </w:r>
      <w:r w:rsidR="00CE0B8B" w:rsidRPr="002C7B7F">
        <w:rPr>
          <w:sz w:val="20"/>
          <w:szCs w:val="20"/>
          <w:lang w:val="pt-PT"/>
        </w:rPr>
        <w:t>— 3º Formato de tabela</w:t>
      </w:r>
      <w:bookmarkEnd w:id="64"/>
      <w:bookmarkEnd w:id="65"/>
      <w:bookmarkEnd w:id="66"/>
    </w:p>
    <w:tbl>
      <w:tblPr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382"/>
        <w:gridCol w:w="1434"/>
        <w:gridCol w:w="1434"/>
        <w:gridCol w:w="1436"/>
        <w:gridCol w:w="1438"/>
        <w:gridCol w:w="1323"/>
      </w:tblGrid>
      <w:tr w:rsidR="00CE0B8B" w:rsidRPr="002C7B7F" w14:paraId="67F28ABD" w14:textId="77777777" w:rsidTr="0045292D">
        <w:tc>
          <w:tcPr>
            <w:tcW w:w="818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3A501F02" w14:textId="77777777" w:rsidR="00CE0B8B" w:rsidRPr="002C7B7F" w:rsidRDefault="00CE0B8B" w:rsidP="00063B8D">
            <w:pPr>
              <w:pStyle w:val="Textotabela"/>
              <w:rPr>
                <w:b/>
              </w:rPr>
            </w:pPr>
          </w:p>
        </w:tc>
        <w:tc>
          <w:tcPr>
            <w:tcW w:w="849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C262AC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A</w:t>
            </w:r>
          </w:p>
        </w:tc>
        <w:tc>
          <w:tcPr>
            <w:tcW w:w="849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2503D3E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B</w:t>
            </w:r>
          </w:p>
        </w:tc>
        <w:tc>
          <w:tcPr>
            <w:tcW w:w="85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B4A6EC9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C</w:t>
            </w:r>
          </w:p>
        </w:tc>
        <w:tc>
          <w:tcPr>
            <w:tcW w:w="851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188C0DA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D</w:t>
            </w:r>
          </w:p>
        </w:tc>
        <w:tc>
          <w:tcPr>
            <w:tcW w:w="783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5B4F00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E</w:t>
            </w:r>
          </w:p>
        </w:tc>
      </w:tr>
      <w:tr w:rsidR="00CE0B8B" w:rsidRPr="002C7B7F" w14:paraId="5F152A32" w14:textId="77777777" w:rsidTr="0045292D">
        <w:tc>
          <w:tcPr>
            <w:tcW w:w="818" w:type="pct"/>
            <w:shd w:val="clear" w:color="auto" w:fill="D3DFEE"/>
            <w:noWrap/>
          </w:tcPr>
          <w:p w14:paraId="5EC16966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A</w:t>
            </w:r>
          </w:p>
        </w:tc>
        <w:tc>
          <w:tcPr>
            <w:tcW w:w="849" w:type="pct"/>
            <w:tcBorders>
              <w:left w:val="nil"/>
              <w:right w:val="nil"/>
            </w:tcBorders>
            <w:shd w:val="clear" w:color="auto" w:fill="D3DFEE"/>
          </w:tcPr>
          <w:p w14:paraId="3CF547BF" w14:textId="77777777" w:rsidR="00CE0B8B" w:rsidRPr="002C7B7F" w:rsidRDefault="00CE0B8B" w:rsidP="00063B8D">
            <w:pPr>
              <w:pStyle w:val="Textotabela"/>
            </w:pPr>
            <w:r w:rsidRPr="002C7B7F">
              <w:t>—</w:t>
            </w:r>
          </w:p>
        </w:tc>
        <w:tc>
          <w:tcPr>
            <w:tcW w:w="849" w:type="pct"/>
            <w:shd w:val="clear" w:color="auto" w:fill="D3DFEE"/>
          </w:tcPr>
          <w:p w14:paraId="28CE2E20" w14:textId="77777777" w:rsidR="00CE0B8B" w:rsidRPr="002C7B7F" w:rsidRDefault="00CE0B8B" w:rsidP="00063B8D">
            <w:pPr>
              <w:pStyle w:val="Textotabela"/>
            </w:pPr>
          </w:p>
        </w:tc>
        <w:tc>
          <w:tcPr>
            <w:tcW w:w="850" w:type="pct"/>
            <w:tcBorders>
              <w:left w:val="nil"/>
              <w:right w:val="nil"/>
            </w:tcBorders>
            <w:shd w:val="clear" w:color="auto" w:fill="D3DFEE"/>
          </w:tcPr>
          <w:p w14:paraId="08CC3CE6" w14:textId="77777777" w:rsidR="00CE0B8B" w:rsidRPr="002C7B7F" w:rsidRDefault="00CE0B8B" w:rsidP="00063B8D">
            <w:pPr>
              <w:pStyle w:val="Textotabela"/>
            </w:pPr>
          </w:p>
        </w:tc>
        <w:tc>
          <w:tcPr>
            <w:tcW w:w="851" w:type="pct"/>
            <w:shd w:val="clear" w:color="auto" w:fill="D3DFEE"/>
          </w:tcPr>
          <w:p w14:paraId="1E48EAAB" w14:textId="77777777" w:rsidR="00CE0B8B" w:rsidRPr="002C7B7F" w:rsidRDefault="00CE0B8B" w:rsidP="00063B8D">
            <w:pPr>
              <w:pStyle w:val="Textotabela"/>
            </w:pPr>
          </w:p>
        </w:tc>
        <w:tc>
          <w:tcPr>
            <w:tcW w:w="783" w:type="pct"/>
            <w:tcBorders>
              <w:left w:val="nil"/>
              <w:right w:val="nil"/>
            </w:tcBorders>
            <w:shd w:val="clear" w:color="auto" w:fill="D3DFEE"/>
          </w:tcPr>
          <w:p w14:paraId="6E5F74EA" w14:textId="77777777" w:rsidR="00CE0B8B" w:rsidRPr="002C7B7F" w:rsidRDefault="00CE0B8B" w:rsidP="00063B8D">
            <w:pPr>
              <w:pStyle w:val="Textotabela"/>
            </w:pPr>
          </w:p>
        </w:tc>
      </w:tr>
      <w:tr w:rsidR="00CE0B8B" w:rsidRPr="002C7B7F" w14:paraId="5918E923" w14:textId="77777777" w:rsidTr="0045292D">
        <w:tc>
          <w:tcPr>
            <w:tcW w:w="818" w:type="pct"/>
            <w:shd w:val="clear" w:color="auto" w:fill="auto"/>
            <w:noWrap/>
          </w:tcPr>
          <w:p w14:paraId="4A009D4D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B</w:t>
            </w:r>
          </w:p>
        </w:tc>
        <w:tc>
          <w:tcPr>
            <w:tcW w:w="849" w:type="pct"/>
            <w:shd w:val="clear" w:color="auto" w:fill="auto"/>
          </w:tcPr>
          <w:p w14:paraId="149F6459" w14:textId="77777777" w:rsidR="00CE0B8B" w:rsidRPr="002C7B7F" w:rsidRDefault="00CE0B8B" w:rsidP="00063B8D">
            <w:pPr>
              <w:pStyle w:val="Textotabela"/>
            </w:pPr>
            <w:r w:rsidRPr="002C7B7F">
              <w:t>87</w:t>
            </w:r>
          </w:p>
        </w:tc>
        <w:tc>
          <w:tcPr>
            <w:tcW w:w="849" w:type="pct"/>
            <w:shd w:val="clear" w:color="auto" w:fill="auto"/>
          </w:tcPr>
          <w:p w14:paraId="41D967D9" w14:textId="77777777" w:rsidR="00CE0B8B" w:rsidRPr="002C7B7F" w:rsidRDefault="00CE0B8B" w:rsidP="00063B8D">
            <w:pPr>
              <w:pStyle w:val="Textotabela"/>
            </w:pPr>
            <w:r w:rsidRPr="002C7B7F">
              <w:t>—</w:t>
            </w:r>
          </w:p>
        </w:tc>
        <w:tc>
          <w:tcPr>
            <w:tcW w:w="850" w:type="pct"/>
            <w:shd w:val="clear" w:color="auto" w:fill="auto"/>
          </w:tcPr>
          <w:p w14:paraId="4C71CE8A" w14:textId="77777777" w:rsidR="00CE0B8B" w:rsidRPr="002C7B7F" w:rsidRDefault="00CE0B8B" w:rsidP="00063B8D">
            <w:pPr>
              <w:pStyle w:val="Textotabela"/>
            </w:pPr>
          </w:p>
        </w:tc>
        <w:tc>
          <w:tcPr>
            <w:tcW w:w="851" w:type="pct"/>
            <w:shd w:val="clear" w:color="auto" w:fill="auto"/>
          </w:tcPr>
          <w:p w14:paraId="450D74C0" w14:textId="77777777" w:rsidR="00CE0B8B" w:rsidRPr="002C7B7F" w:rsidRDefault="00CE0B8B" w:rsidP="00063B8D">
            <w:pPr>
              <w:pStyle w:val="Textotabela"/>
            </w:pPr>
          </w:p>
        </w:tc>
        <w:tc>
          <w:tcPr>
            <w:tcW w:w="783" w:type="pct"/>
            <w:shd w:val="clear" w:color="auto" w:fill="auto"/>
          </w:tcPr>
          <w:p w14:paraId="3044C3D1" w14:textId="77777777" w:rsidR="00CE0B8B" w:rsidRPr="002C7B7F" w:rsidRDefault="00CE0B8B" w:rsidP="00063B8D">
            <w:pPr>
              <w:pStyle w:val="Textotabela"/>
            </w:pPr>
          </w:p>
        </w:tc>
      </w:tr>
      <w:tr w:rsidR="00CE0B8B" w:rsidRPr="002C7B7F" w14:paraId="5FE6DFC8" w14:textId="77777777" w:rsidTr="0045292D">
        <w:tc>
          <w:tcPr>
            <w:tcW w:w="818" w:type="pct"/>
            <w:shd w:val="clear" w:color="auto" w:fill="D3DFEE"/>
            <w:noWrap/>
          </w:tcPr>
          <w:p w14:paraId="2BB4D71B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C</w:t>
            </w:r>
          </w:p>
        </w:tc>
        <w:tc>
          <w:tcPr>
            <w:tcW w:w="849" w:type="pct"/>
            <w:tcBorders>
              <w:left w:val="nil"/>
              <w:right w:val="nil"/>
            </w:tcBorders>
            <w:shd w:val="clear" w:color="auto" w:fill="D3DFEE"/>
          </w:tcPr>
          <w:p w14:paraId="53ACF628" w14:textId="77777777" w:rsidR="00CE0B8B" w:rsidRPr="002C7B7F" w:rsidRDefault="00CE0B8B" w:rsidP="00063B8D">
            <w:pPr>
              <w:pStyle w:val="Textotabela"/>
            </w:pPr>
            <w:r w:rsidRPr="002C7B7F">
              <w:t>64</w:t>
            </w:r>
          </w:p>
        </w:tc>
        <w:tc>
          <w:tcPr>
            <w:tcW w:w="849" w:type="pct"/>
            <w:shd w:val="clear" w:color="auto" w:fill="D3DFEE"/>
          </w:tcPr>
          <w:p w14:paraId="2D6C4415" w14:textId="77777777" w:rsidR="00CE0B8B" w:rsidRPr="002C7B7F" w:rsidRDefault="00CE0B8B" w:rsidP="00063B8D">
            <w:pPr>
              <w:pStyle w:val="Textotabela"/>
            </w:pPr>
            <w:r w:rsidRPr="002C7B7F">
              <w:t>56</w:t>
            </w:r>
          </w:p>
        </w:tc>
        <w:tc>
          <w:tcPr>
            <w:tcW w:w="850" w:type="pct"/>
            <w:tcBorders>
              <w:left w:val="nil"/>
              <w:right w:val="nil"/>
            </w:tcBorders>
            <w:shd w:val="clear" w:color="auto" w:fill="D3DFEE"/>
          </w:tcPr>
          <w:p w14:paraId="2D7CB485" w14:textId="77777777" w:rsidR="00CE0B8B" w:rsidRPr="002C7B7F" w:rsidRDefault="00CE0B8B" w:rsidP="00063B8D">
            <w:pPr>
              <w:pStyle w:val="Textotabela"/>
            </w:pPr>
            <w:r w:rsidRPr="002C7B7F">
              <w:t>—</w:t>
            </w:r>
          </w:p>
        </w:tc>
        <w:tc>
          <w:tcPr>
            <w:tcW w:w="851" w:type="pct"/>
            <w:shd w:val="clear" w:color="auto" w:fill="D3DFEE"/>
          </w:tcPr>
          <w:p w14:paraId="24261275" w14:textId="77777777" w:rsidR="00CE0B8B" w:rsidRPr="002C7B7F" w:rsidRDefault="00CE0B8B" w:rsidP="00063B8D">
            <w:pPr>
              <w:pStyle w:val="Textotabela"/>
            </w:pPr>
          </w:p>
        </w:tc>
        <w:tc>
          <w:tcPr>
            <w:tcW w:w="783" w:type="pct"/>
            <w:tcBorders>
              <w:left w:val="nil"/>
              <w:right w:val="nil"/>
            </w:tcBorders>
            <w:shd w:val="clear" w:color="auto" w:fill="D3DFEE"/>
          </w:tcPr>
          <w:p w14:paraId="639ED88F" w14:textId="77777777" w:rsidR="00CE0B8B" w:rsidRPr="002C7B7F" w:rsidRDefault="00CE0B8B" w:rsidP="00063B8D">
            <w:pPr>
              <w:pStyle w:val="Textotabela"/>
            </w:pPr>
          </w:p>
        </w:tc>
      </w:tr>
      <w:tr w:rsidR="00CE0B8B" w:rsidRPr="002C7B7F" w14:paraId="627EFD58" w14:textId="77777777" w:rsidTr="0045292D">
        <w:tc>
          <w:tcPr>
            <w:tcW w:w="818" w:type="pct"/>
            <w:shd w:val="clear" w:color="auto" w:fill="auto"/>
            <w:noWrap/>
          </w:tcPr>
          <w:p w14:paraId="3723E2D5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D</w:t>
            </w:r>
          </w:p>
        </w:tc>
        <w:tc>
          <w:tcPr>
            <w:tcW w:w="849" w:type="pct"/>
            <w:shd w:val="clear" w:color="auto" w:fill="auto"/>
          </w:tcPr>
          <w:p w14:paraId="76C1E3C9" w14:textId="77777777" w:rsidR="00CE0B8B" w:rsidRPr="002C7B7F" w:rsidRDefault="00CE0B8B" w:rsidP="00063B8D">
            <w:pPr>
              <w:pStyle w:val="Textotabela"/>
            </w:pPr>
            <w:r w:rsidRPr="002C7B7F">
              <w:t>37</w:t>
            </w:r>
          </w:p>
        </w:tc>
        <w:tc>
          <w:tcPr>
            <w:tcW w:w="849" w:type="pct"/>
            <w:shd w:val="clear" w:color="auto" w:fill="auto"/>
          </w:tcPr>
          <w:p w14:paraId="074C9121" w14:textId="77777777" w:rsidR="00CE0B8B" w:rsidRPr="002C7B7F" w:rsidRDefault="00CE0B8B" w:rsidP="00063B8D">
            <w:pPr>
              <w:pStyle w:val="Textotabela"/>
            </w:pPr>
            <w:r w:rsidRPr="002C7B7F">
              <w:t>32</w:t>
            </w:r>
          </w:p>
        </w:tc>
        <w:tc>
          <w:tcPr>
            <w:tcW w:w="850" w:type="pct"/>
            <w:shd w:val="clear" w:color="auto" w:fill="auto"/>
          </w:tcPr>
          <w:p w14:paraId="1F686340" w14:textId="77777777" w:rsidR="00CE0B8B" w:rsidRPr="002C7B7F" w:rsidRDefault="00CE0B8B" w:rsidP="00063B8D">
            <w:pPr>
              <w:pStyle w:val="Textotabela"/>
            </w:pPr>
            <w:r w:rsidRPr="002C7B7F">
              <w:t>91</w:t>
            </w:r>
          </w:p>
        </w:tc>
        <w:tc>
          <w:tcPr>
            <w:tcW w:w="851" w:type="pct"/>
            <w:shd w:val="clear" w:color="auto" w:fill="auto"/>
          </w:tcPr>
          <w:p w14:paraId="02B453F0" w14:textId="77777777" w:rsidR="00CE0B8B" w:rsidRPr="002C7B7F" w:rsidRDefault="00CE0B8B" w:rsidP="00063B8D">
            <w:pPr>
              <w:pStyle w:val="Textotabela"/>
            </w:pPr>
            <w:r w:rsidRPr="002C7B7F">
              <w:t>—</w:t>
            </w:r>
          </w:p>
        </w:tc>
        <w:tc>
          <w:tcPr>
            <w:tcW w:w="783" w:type="pct"/>
            <w:shd w:val="clear" w:color="auto" w:fill="auto"/>
          </w:tcPr>
          <w:p w14:paraId="5B04CED1" w14:textId="77777777" w:rsidR="00CE0B8B" w:rsidRPr="002C7B7F" w:rsidRDefault="00CE0B8B" w:rsidP="00063B8D">
            <w:pPr>
              <w:pStyle w:val="Textotabela"/>
            </w:pPr>
          </w:p>
        </w:tc>
      </w:tr>
      <w:tr w:rsidR="00CE0B8B" w:rsidRPr="002C7B7F" w14:paraId="332C6371" w14:textId="77777777" w:rsidTr="0045292D">
        <w:tc>
          <w:tcPr>
            <w:tcW w:w="818" w:type="pct"/>
            <w:shd w:val="clear" w:color="auto" w:fill="D3DFEE"/>
            <w:noWrap/>
          </w:tcPr>
          <w:p w14:paraId="3CCA0C82" w14:textId="77777777" w:rsidR="00CE0B8B" w:rsidRPr="002C7B7F" w:rsidRDefault="00CE0B8B" w:rsidP="00063B8D">
            <w:pPr>
              <w:pStyle w:val="Textotabela"/>
              <w:rPr>
                <w:b/>
              </w:rPr>
            </w:pPr>
            <w:r w:rsidRPr="002C7B7F">
              <w:rPr>
                <w:b/>
              </w:rPr>
              <w:t>Point E</w:t>
            </w:r>
          </w:p>
        </w:tc>
        <w:tc>
          <w:tcPr>
            <w:tcW w:w="849" w:type="pct"/>
            <w:tcBorders>
              <w:left w:val="nil"/>
              <w:right w:val="nil"/>
            </w:tcBorders>
            <w:shd w:val="clear" w:color="auto" w:fill="D3DFEE"/>
          </w:tcPr>
          <w:p w14:paraId="2E4EB484" w14:textId="77777777" w:rsidR="00CE0B8B" w:rsidRPr="002C7B7F" w:rsidRDefault="00CE0B8B" w:rsidP="00063B8D">
            <w:pPr>
              <w:pStyle w:val="Textotabela"/>
            </w:pPr>
            <w:r w:rsidRPr="002C7B7F">
              <w:t>93</w:t>
            </w:r>
          </w:p>
        </w:tc>
        <w:tc>
          <w:tcPr>
            <w:tcW w:w="849" w:type="pct"/>
            <w:shd w:val="clear" w:color="auto" w:fill="D3DFEE"/>
          </w:tcPr>
          <w:p w14:paraId="1C6FE4E7" w14:textId="77777777" w:rsidR="00CE0B8B" w:rsidRPr="002C7B7F" w:rsidRDefault="00CE0B8B" w:rsidP="00063B8D">
            <w:pPr>
              <w:pStyle w:val="Textotabela"/>
            </w:pPr>
            <w:r w:rsidRPr="002C7B7F">
              <w:t>35</w:t>
            </w:r>
          </w:p>
        </w:tc>
        <w:tc>
          <w:tcPr>
            <w:tcW w:w="850" w:type="pct"/>
            <w:tcBorders>
              <w:left w:val="nil"/>
              <w:right w:val="nil"/>
            </w:tcBorders>
            <w:shd w:val="clear" w:color="auto" w:fill="D3DFEE"/>
          </w:tcPr>
          <w:p w14:paraId="0BAD2732" w14:textId="77777777" w:rsidR="00CE0B8B" w:rsidRPr="002C7B7F" w:rsidRDefault="00CE0B8B" w:rsidP="00063B8D">
            <w:pPr>
              <w:pStyle w:val="Textotabela"/>
            </w:pPr>
            <w:r w:rsidRPr="002C7B7F">
              <w:t>54</w:t>
            </w:r>
          </w:p>
        </w:tc>
        <w:tc>
          <w:tcPr>
            <w:tcW w:w="851" w:type="pct"/>
            <w:shd w:val="clear" w:color="auto" w:fill="D3DFEE"/>
          </w:tcPr>
          <w:p w14:paraId="0CC56243" w14:textId="77777777" w:rsidR="00CE0B8B" w:rsidRPr="002C7B7F" w:rsidRDefault="00CE0B8B" w:rsidP="00063B8D">
            <w:pPr>
              <w:pStyle w:val="Textotabela"/>
            </w:pPr>
            <w:r w:rsidRPr="002C7B7F">
              <w:t>43</w:t>
            </w:r>
          </w:p>
        </w:tc>
        <w:tc>
          <w:tcPr>
            <w:tcW w:w="783" w:type="pct"/>
            <w:tcBorders>
              <w:left w:val="nil"/>
              <w:right w:val="nil"/>
            </w:tcBorders>
            <w:shd w:val="clear" w:color="auto" w:fill="D3DFEE"/>
          </w:tcPr>
          <w:p w14:paraId="0B57678E" w14:textId="77777777" w:rsidR="00CE0B8B" w:rsidRPr="002C7B7F" w:rsidRDefault="00CE0B8B" w:rsidP="00063B8D">
            <w:pPr>
              <w:pStyle w:val="Textotabela"/>
            </w:pPr>
            <w:r w:rsidRPr="002C7B7F">
              <w:t>—</w:t>
            </w:r>
          </w:p>
        </w:tc>
      </w:tr>
    </w:tbl>
    <w:p w14:paraId="48EFAA03" w14:textId="77777777" w:rsidR="00953135" w:rsidRPr="002C7B7F" w:rsidRDefault="00953135" w:rsidP="0010069C">
      <w:pPr>
        <w:pStyle w:val="PlainText"/>
        <w:rPr>
          <w:lang w:val="pt-PT" w:eastAsia="pt-PT"/>
        </w:rPr>
      </w:pPr>
    </w:p>
    <w:p w14:paraId="2D5A0544" w14:textId="77777777" w:rsidR="00953135" w:rsidRPr="002C7B7F" w:rsidRDefault="00953135" w:rsidP="0010069C">
      <w:pPr>
        <w:pStyle w:val="Heading3"/>
        <w:rPr>
          <w:lang w:val="pt-PT"/>
        </w:rPr>
      </w:pPr>
      <w:bookmarkStart w:id="67" w:name="_Toc314147212"/>
      <w:r w:rsidRPr="002C7B7F">
        <w:rPr>
          <w:lang w:val="pt-PT"/>
        </w:rPr>
        <w:t>Figuras</w:t>
      </w:r>
      <w:bookmarkEnd w:id="67"/>
    </w:p>
    <w:p w14:paraId="7188C2D0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 xml:space="preserve">As figuras devem ser </w:t>
      </w:r>
      <w:r w:rsidR="00953135" w:rsidRPr="002C7B7F">
        <w:rPr>
          <w:lang w:val="pt-PT"/>
        </w:rPr>
        <w:t xml:space="preserve">formatadas utilizando o estilo </w:t>
      </w:r>
      <w:r w:rsidR="00953135" w:rsidRPr="002C7B7F">
        <w:rPr>
          <w:b/>
          <w:lang w:val="pt-PT"/>
        </w:rPr>
        <w:t>Figure</w:t>
      </w:r>
      <w:r w:rsidRPr="002C7B7F">
        <w:rPr>
          <w:lang w:val="pt-PT"/>
        </w:rPr>
        <w:t>, numeradas sequencialmente e conter uma legenda que descreva o seu conteúdo. Devem preferencialmente aparecer junto do texto principal a que dizem respeito, podendo ser impressas a cores.</w:t>
      </w:r>
      <w:r w:rsidR="00953135" w:rsidRPr="002C7B7F">
        <w:rPr>
          <w:lang w:val="pt-PT"/>
        </w:rPr>
        <w:t xml:space="preserve"> </w:t>
      </w:r>
    </w:p>
    <w:p w14:paraId="26A69FD9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 xml:space="preserve">A legenda em fonte Calibri, de dimensão 10 pt deve ser colocada sob a figura e centrada, se ocupar um só linha, ou no caso de ocupar mais do que uma linha justificada à </w:t>
      </w:r>
      <w:r w:rsidR="00392D3D" w:rsidRPr="002C7B7F">
        <w:rPr>
          <w:lang w:val="pt-PT"/>
        </w:rPr>
        <w:t xml:space="preserve">esquerda. </w:t>
      </w:r>
    </w:p>
    <w:p w14:paraId="614F0C17" w14:textId="77777777" w:rsidR="00CE0B8B" w:rsidRPr="002C7B7F" w:rsidRDefault="00CE0B8B" w:rsidP="004B5FC5">
      <w:pPr>
        <w:pStyle w:val="Figure"/>
        <w:rPr>
          <w:lang w:val="pt-PT"/>
        </w:rPr>
      </w:pPr>
      <w:r w:rsidRPr="002C7B7F">
        <w:rPr>
          <w:lang w:val="pt-PT" w:eastAsia="en-US"/>
        </w:rPr>
        <w:drawing>
          <wp:inline distT="0" distB="0" distL="0" distR="0" wp14:anchorId="75290CA7" wp14:editId="42D75ED3">
            <wp:extent cx="2191385" cy="370840"/>
            <wp:effectExtent l="0" t="0" r="0" b="0"/>
            <wp:docPr id="4" name="Picture 4" descr="Description: ScitePressLogo DigitalLibra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citePressLogo DigitalLibrary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BA67" w14:textId="77777777" w:rsidR="0023261D" w:rsidRPr="002C7B7F" w:rsidRDefault="0023261D" w:rsidP="0010069C">
      <w:pPr>
        <w:pStyle w:val="Caption"/>
        <w:rPr>
          <w:lang w:val="pt-PT"/>
        </w:rPr>
      </w:pPr>
      <w:bookmarkStart w:id="68" w:name="_Toc314147220"/>
      <w:r w:rsidRPr="002C7B7F">
        <w:rPr>
          <w:lang w:val="pt-PT"/>
        </w:rPr>
        <w:t xml:space="preserve">Figura </w:t>
      </w:r>
      <w:r w:rsidR="00C66852" w:rsidRPr="002C7B7F">
        <w:rPr>
          <w:lang w:val="pt-PT"/>
        </w:rPr>
        <w:fldChar w:fldCharType="begin"/>
      </w:r>
      <w:r w:rsidR="00C66852" w:rsidRPr="002C7B7F">
        <w:rPr>
          <w:lang w:val="pt-PT"/>
        </w:rPr>
        <w:instrText xml:space="preserve"> SEQ Figura \* ARABIC </w:instrText>
      </w:r>
      <w:r w:rsidR="00C66852"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1</w:t>
      </w:r>
      <w:r w:rsidR="00C66852" w:rsidRPr="002C7B7F">
        <w:rPr>
          <w:noProof/>
          <w:lang w:val="pt-PT"/>
        </w:rPr>
        <w:fldChar w:fldCharType="end"/>
      </w:r>
      <w:r w:rsidRPr="002C7B7F">
        <w:rPr>
          <w:lang w:val="pt-PT"/>
        </w:rPr>
        <w:t xml:space="preserve"> – Esta legenda tem só uma linha</w:t>
      </w:r>
      <w:bookmarkEnd w:id="68"/>
    </w:p>
    <w:p w14:paraId="14EED86A" w14:textId="77777777" w:rsidR="000012A6" w:rsidRPr="002C7B7F" w:rsidRDefault="000012A6" w:rsidP="004B5FC5">
      <w:pPr>
        <w:rPr>
          <w:lang w:val="pt-PT"/>
        </w:rPr>
      </w:pPr>
      <w:r w:rsidRPr="002C7B7F">
        <w:rPr>
          <w:lang w:val="pt-PT"/>
        </w:rPr>
        <w:t>...........................................................textp</w:t>
      </w:r>
    </w:p>
    <w:p w14:paraId="29F10991" w14:textId="77777777" w:rsidR="00CE0B8B" w:rsidRPr="002C7B7F" w:rsidRDefault="00CE0B8B" w:rsidP="004B5FC5">
      <w:pPr>
        <w:pStyle w:val="Figure"/>
        <w:rPr>
          <w:lang w:val="pt-PT"/>
        </w:rPr>
      </w:pPr>
      <w:r w:rsidRPr="002C7B7F">
        <w:rPr>
          <w:lang w:val="pt-PT" w:eastAsia="en-US"/>
        </w:rPr>
        <w:drawing>
          <wp:inline distT="0" distB="0" distL="0" distR="0" wp14:anchorId="5B5D9DBE" wp14:editId="31795ABD">
            <wp:extent cx="2191385" cy="370840"/>
            <wp:effectExtent l="0" t="0" r="0" b="0"/>
            <wp:docPr id="3" name="Picture 3" descr="Description: ScitePressLogo DigitalLibra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citePressLogo DigitalLibrary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B5DA" w14:textId="77777777" w:rsidR="0023261D" w:rsidRPr="002C7B7F" w:rsidRDefault="004B5FC5" w:rsidP="009D7505">
      <w:pPr>
        <w:pStyle w:val="Caption"/>
        <w:jc w:val="left"/>
        <w:rPr>
          <w:lang w:val="pt-PT"/>
        </w:rPr>
      </w:pPr>
      <w:bookmarkStart w:id="69" w:name="_Toc314147221"/>
      <w:r w:rsidRPr="002C7B7F">
        <w:rPr>
          <w:lang w:val="pt-PT"/>
        </w:rPr>
        <w:t xml:space="preserve">Figura </w:t>
      </w:r>
      <w:r w:rsidR="00C66852" w:rsidRPr="002C7B7F">
        <w:rPr>
          <w:lang w:val="pt-PT"/>
        </w:rPr>
        <w:fldChar w:fldCharType="begin"/>
      </w:r>
      <w:r w:rsidR="00C66852" w:rsidRPr="002C7B7F">
        <w:rPr>
          <w:lang w:val="pt-PT"/>
        </w:rPr>
        <w:instrText xml:space="preserve"> SEQ Figura \* ARABIC </w:instrText>
      </w:r>
      <w:r w:rsidR="00C66852"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2</w:t>
      </w:r>
      <w:r w:rsidR="00C66852" w:rsidRPr="002C7B7F">
        <w:rPr>
          <w:noProof/>
          <w:lang w:val="pt-PT"/>
        </w:rPr>
        <w:fldChar w:fldCharType="end"/>
      </w:r>
      <w:r w:rsidRPr="002C7B7F">
        <w:rPr>
          <w:lang w:val="pt-PT"/>
        </w:rPr>
        <w:t xml:space="preserve"> – Esta legenda tem mais do que uma linha, por isso é justificada à esquerda</w:t>
      </w:r>
      <w:r w:rsidR="0023261D" w:rsidRPr="002C7B7F">
        <w:rPr>
          <w:lang w:val="pt-PT"/>
        </w:rPr>
        <w:t>, fonte calibri 10 pt.</w:t>
      </w:r>
      <w:bookmarkEnd w:id="69"/>
    </w:p>
    <w:p w14:paraId="2C352C30" w14:textId="77777777" w:rsidR="004B5FC5" w:rsidRPr="002C7B7F" w:rsidRDefault="004B5FC5" w:rsidP="0010069C">
      <w:pPr>
        <w:pStyle w:val="Figure"/>
        <w:rPr>
          <w:lang w:val="pt-PT"/>
        </w:rPr>
      </w:pPr>
      <w:r w:rsidRPr="002C7B7F">
        <w:rPr>
          <w:lang w:val="pt-PT" w:eastAsia="en-US"/>
        </w:rPr>
        <w:drawing>
          <wp:inline distT="0" distB="0" distL="0" distR="0" wp14:anchorId="179AE0E6" wp14:editId="2BB2A209">
            <wp:extent cx="2191385" cy="370840"/>
            <wp:effectExtent l="0" t="0" r="0" b="0"/>
            <wp:docPr id="2" name="Picture 2" descr="Description: ScitePressLogo DigitalLibra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citePressLogo DigitalLibrary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E590" w14:textId="77777777" w:rsidR="004B5FC5" w:rsidRPr="002C7B7F" w:rsidRDefault="004B5FC5">
      <w:pPr>
        <w:pStyle w:val="Caption"/>
        <w:rPr>
          <w:lang w:val="pt-PT"/>
        </w:rPr>
      </w:pPr>
      <w:bookmarkStart w:id="70" w:name="_Toc314147222"/>
      <w:r w:rsidRPr="002C7B7F">
        <w:rPr>
          <w:lang w:val="pt-PT"/>
        </w:rPr>
        <w:t xml:space="preserve">Figura </w:t>
      </w:r>
      <w:r w:rsidR="00C66852" w:rsidRPr="002C7B7F">
        <w:rPr>
          <w:lang w:val="pt-PT"/>
        </w:rPr>
        <w:fldChar w:fldCharType="begin"/>
      </w:r>
      <w:r w:rsidR="00C66852" w:rsidRPr="002C7B7F">
        <w:rPr>
          <w:lang w:val="pt-PT"/>
        </w:rPr>
        <w:instrText xml:space="preserve"> SEQ Figura \* ARABIC </w:instrText>
      </w:r>
      <w:r w:rsidR="00C66852"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3</w:t>
      </w:r>
      <w:r w:rsidR="00C66852" w:rsidRPr="002C7B7F">
        <w:rPr>
          <w:noProof/>
          <w:lang w:val="pt-PT"/>
        </w:rPr>
        <w:fldChar w:fldCharType="end"/>
      </w:r>
      <w:r w:rsidRPr="002C7B7F">
        <w:rPr>
          <w:lang w:val="pt-PT"/>
        </w:rPr>
        <w:t xml:space="preserve"> – teste 3</w:t>
      </w:r>
      <w:bookmarkEnd w:id="70"/>
    </w:p>
    <w:p w14:paraId="312F7AAA" w14:textId="77777777" w:rsidR="004B5FC5" w:rsidRPr="002C7B7F" w:rsidRDefault="004B5FC5" w:rsidP="0010069C">
      <w:pPr>
        <w:pStyle w:val="Figure"/>
        <w:rPr>
          <w:lang w:val="pt-PT"/>
        </w:rPr>
      </w:pPr>
      <w:r w:rsidRPr="002C7B7F">
        <w:rPr>
          <w:lang w:val="pt-PT" w:eastAsia="en-US"/>
        </w:rPr>
        <w:lastRenderedPageBreak/>
        <w:drawing>
          <wp:inline distT="0" distB="0" distL="0" distR="0" wp14:anchorId="7EFEFBDF" wp14:editId="17119A97">
            <wp:extent cx="2191385" cy="370840"/>
            <wp:effectExtent l="0" t="0" r="0" b="0"/>
            <wp:docPr id="5" name="Picture 5" descr="Description: ScitePressLogo DigitalLibra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citePressLogo DigitalLibrary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8BD3" w14:textId="77777777" w:rsidR="004B5FC5" w:rsidRPr="002C7B7F" w:rsidRDefault="004B5FC5">
      <w:pPr>
        <w:pStyle w:val="Caption"/>
        <w:rPr>
          <w:lang w:val="pt-PT" w:eastAsia="pt-PT"/>
        </w:rPr>
      </w:pPr>
      <w:bookmarkStart w:id="71" w:name="_Toc314147223"/>
      <w:r w:rsidRPr="002C7B7F">
        <w:rPr>
          <w:lang w:val="pt-PT"/>
        </w:rPr>
        <w:t xml:space="preserve">Figura </w:t>
      </w:r>
      <w:r w:rsidR="00C66852" w:rsidRPr="002C7B7F">
        <w:rPr>
          <w:lang w:val="pt-PT"/>
        </w:rPr>
        <w:fldChar w:fldCharType="begin"/>
      </w:r>
      <w:r w:rsidR="00C66852" w:rsidRPr="002C7B7F">
        <w:rPr>
          <w:lang w:val="pt-PT"/>
        </w:rPr>
        <w:instrText xml:space="preserve"> SEQ Figura \* ARABIC </w:instrText>
      </w:r>
      <w:r w:rsidR="00C66852" w:rsidRPr="002C7B7F">
        <w:rPr>
          <w:lang w:val="pt-PT"/>
        </w:rPr>
        <w:fldChar w:fldCharType="separate"/>
      </w:r>
      <w:r w:rsidR="00E40B41">
        <w:rPr>
          <w:noProof/>
          <w:lang w:val="pt-PT"/>
        </w:rPr>
        <w:t>4</w:t>
      </w:r>
      <w:r w:rsidR="00C66852" w:rsidRPr="002C7B7F">
        <w:rPr>
          <w:noProof/>
          <w:lang w:val="pt-PT"/>
        </w:rPr>
        <w:fldChar w:fldCharType="end"/>
      </w:r>
      <w:r w:rsidRPr="002C7B7F">
        <w:rPr>
          <w:lang w:val="pt-PT"/>
        </w:rPr>
        <w:t xml:space="preserve"> – teste 4</w:t>
      </w:r>
      <w:bookmarkEnd w:id="71"/>
    </w:p>
    <w:p w14:paraId="55DDDCBE" w14:textId="77777777" w:rsidR="00CE0B8B" w:rsidRPr="002C7B7F" w:rsidRDefault="00CE0B8B" w:rsidP="0010069C">
      <w:pPr>
        <w:pStyle w:val="Heading3"/>
        <w:rPr>
          <w:lang w:val="pt-PT"/>
        </w:rPr>
      </w:pPr>
      <w:bookmarkStart w:id="72" w:name="_Toc312685678"/>
      <w:bookmarkStart w:id="73" w:name="_Toc312707146"/>
      <w:bookmarkStart w:id="74" w:name="figura"/>
      <w:bookmarkStart w:id="75" w:name="_Toc312254149"/>
      <w:bookmarkStart w:id="76" w:name="_Toc314147213"/>
      <w:bookmarkEnd w:id="72"/>
      <w:bookmarkEnd w:id="73"/>
      <w:bookmarkEnd w:id="74"/>
      <w:r w:rsidRPr="002C7B7F">
        <w:rPr>
          <w:lang w:val="pt-PT"/>
        </w:rPr>
        <w:t>Equações</w:t>
      </w:r>
      <w:bookmarkEnd w:id="75"/>
      <w:bookmarkEnd w:id="76"/>
    </w:p>
    <w:p w14:paraId="3B6A3C9D" w14:textId="77777777" w:rsidR="00392D3D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 xml:space="preserve">As equações podem ser inseridas no corpo do texto se forem simples, curtas, e cujo realce não seja necessário – </w:t>
      </w:r>
      <w:r w:rsidR="00392D3D" w:rsidRPr="002C7B7F">
        <w:rPr>
          <w:lang w:val="pt-PT"/>
        </w:rPr>
        <w:t xml:space="preserve">por exemplo </w:t>
      </w:r>
      <w:r w:rsidRPr="002C7B7F">
        <w:rPr>
          <w:lang w:val="pt-PT"/>
        </w:rPr>
        <w:t xml:space="preserve">todos conhecem a Lei de Ohm, </w:t>
      </w:r>
      <w:r w:rsidR="006D2E17" w:rsidRPr="002C7B7F">
        <w:rPr>
          <w:noProof/>
          <w:position w:val="-10"/>
          <w:lang w:val="pt-PT"/>
        </w:rPr>
        <w:object w:dxaOrig="1300" w:dyaOrig="320" w14:anchorId="19646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5.25pt;height:15.75pt;mso-width-percent:0;mso-height-percent:0;mso-width-percent:0;mso-height-percent:0" o:ole="">
            <v:imagedata r:id="rId16" o:title=""/>
          </v:shape>
          <o:OLEObject Type="Embed" ProgID="Equation.3" ShapeID="_x0000_i1025" DrawAspect="Content" ObjectID="_1791877464" r:id="rId17"/>
        </w:object>
      </w:r>
      <w:r w:rsidRPr="002C7B7F">
        <w:rPr>
          <w:lang w:val="pt-PT"/>
        </w:rPr>
        <w:t xml:space="preserve">. </w:t>
      </w:r>
      <w:r w:rsidR="00392D3D" w:rsidRPr="002C7B7F">
        <w:rPr>
          <w:lang w:val="pt-PT"/>
        </w:rPr>
        <w:t xml:space="preserve">A </w:t>
      </w:r>
      <w:r w:rsidR="001823C1" w:rsidRPr="002C7B7F">
        <w:rPr>
          <w:lang w:val="pt-PT"/>
        </w:rPr>
        <w:t>inserção</w:t>
      </w:r>
      <w:r w:rsidR="00392D3D" w:rsidRPr="002C7B7F">
        <w:rPr>
          <w:lang w:val="pt-PT"/>
        </w:rPr>
        <w:t xml:space="preserve"> de equações deverá ser feita através do tab de </w:t>
      </w:r>
      <w:r w:rsidR="00392D3D" w:rsidRPr="002C7B7F">
        <w:rPr>
          <w:b/>
          <w:lang w:val="pt-PT"/>
        </w:rPr>
        <w:t>Insert</w:t>
      </w:r>
      <w:r w:rsidR="00392D3D" w:rsidRPr="002C7B7F">
        <w:rPr>
          <w:lang w:val="pt-PT"/>
        </w:rPr>
        <w:t xml:space="preserve">, função </w:t>
      </w:r>
      <w:r w:rsidR="00392D3D" w:rsidRPr="002C7B7F">
        <w:rPr>
          <w:b/>
          <w:lang w:val="pt-PT"/>
        </w:rPr>
        <w:t>Equation</w:t>
      </w:r>
      <w:r w:rsidR="00392D3D" w:rsidRPr="002C7B7F">
        <w:rPr>
          <w:lang w:val="pt-PT"/>
        </w:rPr>
        <w:t>.</w:t>
      </w:r>
    </w:p>
    <w:p w14:paraId="75A439D5" w14:textId="77777777" w:rsidR="00CE0B8B" w:rsidRPr="002C7B7F" w:rsidRDefault="00392D3D" w:rsidP="001823C1">
      <w:pPr>
        <w:pStyle w:val="Text"/>
        <w:rPr>
          <w:lang w:val="pt-PT"/>
        </w:rPr>
      </w:pPr>
      <w:r w:rsidRPr="002C7B7F">
        <w:rPr>
          <w:lang w:val="pt-PT"/>
        </w:rPr>
        <w:t>J</w:t>
      </w:r>
      <w:r w:rsidR="00CE0B8B" w:rsidRPr="002C7B7F">
        <w:rPr>
          <w:lang w:val="pt-PT"/>
        </w:rPr>
        <w:t>á as equações de maior importância devem aparecer em linha própria, centradas, e numeradas com o número colocado a direita entre parênteses, como a seguinte</w:t>
      </w:r>
      <w:r w:rsidRPr="002C7B7F">
        <w:rPr>
          <w:lang w:val="pt-PT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8"/>
        <w:gridCol w:w="949"/>
      </w:tblGrid>
      <w:tr w:rsidR="001823C1" w:rsidRPr="002C7B7F" w14:paraId="1CA62EED" w14:textId="77777777" w:rsidTr="001823C1">
        <w:tc>
          <w:tcPr>
            <w:tcW w:w="7621" w:type="dxa"/>
            <w:vAlign w:val="center"/>
          </w:tcPr>
          <w:p w14:paraId="384BA8AD" w14:textId="77777777" w:rsidR="001823C1" w:rsidRPr="002C7B7F" w:rsidRDefault="006D2E17" w:rsidP="001823C1">
            <w:pPr>
              <w:pStyle w:val="Equao"/>
            </w:pPr>
            <w:r w:rsidRPr="002C7B7F">
              <w:rPr>
                <w:noProof/>
              </w:rPr>
              <w:object w:dxaOrig="3760" w:dyaOrig="680" w14:anchorId="3AEA4E83">
                <v:shape id="_x0000_i1026" type="#_x0000_t75" alt="" style="width:188.25pt;height:33.75pt;mso-width-percent:0;mso-height-percent:0;mso-width-percent:0;mso-height-percent:0" o:ole="">
                  <v:imagedata r:id="rId18" o:title=""/>
                </v:shape>
                <o:OLEObject Type="Embed" ProgID="Equation.3" ShapeID="_x0000_i1026" DrawAspect="Content" ObjectID="_1791877465" r:id="rId19"/>
              </w:object>
            </w:r>
          </w:p>
        </w:tc>
        <w:tc>
          <w:tcPr>
            <w:tcW w:w="966" w:type="dxa"/>
            <w:vAlign w:val="center"/>
          </w:tcPr>
          <w:p w14:paraId="4992B7E9" w14:textId="77777777" w:rsidR="001823C1" w:rsidRPr="002C7B7F" w:rsidRDefault="001823C1" w:rsidP="001823C1">
            <w:pPr>
              <w:pStyle w:val="Equao"/>
            </w:pPr>
            <w:r w:rsidRPr="002C7B7F">
              <w:t>(</w:t>
            </w:r>
            <w:r w:rsidR="004A38A1">
              <w:fldChar w:fldCharType="begin"/>
            </w:r>
            <w:r w:rsidR="004A38A1">
              <w:instrText xml:space="preserve"> seq eq </w:instrText>
            </w:r>
            <w:r w:rsidR="004A38A1">
              <w:fldChar w:fldCharType="separate"/>
            </w:r>
            <w:r w:rsidR="00E40B41">
              <w:rPr>
                <w:noProof/>
              </w:rPr>
              <w:t>1</w:t>
            </w:r>
            <w:r w:rsidR="004A38A1">
              <w:rPr>
                <w:noProof/>
              </w:rPr>
              <w:fldChar w:fldCharType="end"/>
            </w:r>
            <w:r w:rsidRPr="002C7B7F">
              <w:t>)</w:t>
            </w:r>
          </w:p>
        </w:tc>
      </w:tr>
    </w:tbl>
    <w:p w14:paraId="2E63064D" w14:textId="77777777" w:rsidR="00CE0B8B" w:rsidRPr="002C7B7F" w:rsidRDefault="001823C1" w:rsidP="001823C1">
      <w:pPr>
        <w:pStyle w:val="Text"/>
        <w:rPr>
          <w:lang w:val="pt-PT"/>
        </w:rPr>
      </w:pPr>
      <w:r w:rsidRPr="002C7B7F">
        <w:rPr>
          <w:lang w:val="pt-PT"/>
        </w:rPr>
        <w:t>,</w:t>
      </w:r>
      <w:r w:rsidR="00CE0B8B" w:rsidRPr="002C7B7F">
        <w:rPr>
          <w:lang w:val="pt-PT"/>
        </w:rPr>
        <w:t xml:space="preserve">onde </w:t>
      </w:r>
      <w:r w:rsidR="006D2E17" w:rsidRPr="002C7B7F">
        <w:rPr>
          <w:noProof/>
          <w:position w:val="-6"/>
          <w:lang w:val="pt-PT"/>
        </w:rPr>
        <w:object w:dxaOrig="340" w:dyaOrig="220" w14:anchorId="49D2C7B0">
          <v:shape id="_x0000_i1027" type="#_x0000_t75" alt="" style="width:18.75pt;height:10.5pt;mso-width-percent:0;mso-height-percent:0;mso-width-percent:0;mso-height-percent:0" o:ole="">
            <v:imagedata r:id="rId20" o:title=""/>
          </v:shape>
          <o:OLEObject Type="Embed" ProgID="Equation.3" ShapeID="_x0000_i1027" DrawAspect="Content" ObjectID="_1791877466" r:id="rId21"/>
        </w:object>
      </w:r>
      <w:r w:rsidR="00CE0B8B" w:rsidRPr="002C7B7F">
        <w:rPr>
          <w:lang w:val="pt-PT"/>
        </w:rPr>
        <w:t>é uma constante, λ é … .</w:t>
      </w:r>
    </w:p>
    <w:p w14:paraId="27F58766" w14:textId="77777777" w:rsidR="00CE0B8B" w:rsidRPr="002C7B7F" w:rsidRDefault="00CE0B8B" w:rsidP="0010069C">
      <w:pPr>
        <w:pStyle w:val="Heading3"/>
        <w:rPr>
          <w:lang w:val="pt-PT"/>
        </w:rPr>
      </w:pPr>
      <w:bookmarkStart w:id="77" w:name="_Toc312685680"/>
      <w:bookmarkStart w:id="78" w:name="_Toc312707148"/>
      <w:bookmarkStart w:id="79" w:name="_Toc314147214"/>
      <w:bookmarkEnd w:id="77"/>
      <w:bookmarkEnd w:id="78"/>
      <w:r w:rsidRPr="002C7B7F">
        <w:rPr>
          <w:lang w:val="pt-PT"/>
        </w:rPr>
        <w:t>Código</w:t>
      </w:r>
      <w:r w:rsidR="00840F15" w:rsidRPr="002C7B7F">
        <w:rPr>
          <w:lang w:val="pt-PT"/>
        </w:rPr>
        <w:t xml:space="preserve"> e</w:t>
      </w:r>
      <w:r w:rsidR="00A15C66" w:rsidRPr="002C7B7F">
        <w:rPr>
          <w:lang w:val="pt-PT"/>
        </w:rPr>
        <w:t xml:space="preserve"> </w:t>
      </w:r>
      <w:r w:rsidR="00F9016C" w:rsidRPr="002C7B7F">
        <w:rPr>
          <w:lang w:val="pt-PT"/>
        </w:rPr>
        <w:t>Algoritmos</w:t>
      </w:r>
      <w:bookmarkEnd w:id="79"/>
    </w:p>
    <w:p w14:paraId="11581C37" w14:textId="77777777" w:rsidR="00CE0B8B" w:rsidRPr="002C7B7F" w:rsidRDefault="00CE0B8B" w:rsidP="001823C1">
      <w:pPr>
        <w:pStyle w:val="Text"/>
        <w:rPr>
          <w:lang w:val="pt-PT"/>
        </w:rPr>
      </w:pPr>
      <w:r w:rsidRPr="002C7B7F">
        <w:rPr>
          <w:lang w:val="pt-PT"/>
        </w:rPr>
        <w:t xml:space="preserve">Excertos de código devem ser colocados em fonte </w:t>
      </w:r>
      <w:r w:rsidR="00392D3D" w:rsidRPr="002C7B7F">
        <w:rPr>
          <w:lang w:val="pt-PT"/>
        </w:rPr>
        <w:t xml:space="preserve">Consolas </w:t>
      </w:r>
      <w:r w:rsidRPr="002C7B7F">
        <w:rPr>
          <w:lang w:val="pt-PT"/>
        </w:rPr>
        <w:t xml:space="preserve">9 pt e </w:t>
      </w:r>
      <w:r w:rsidR="00F9016C" w:rsidRPr="002C7B7F">
        <w:rPr>
          <w:lang w:val="pt-PT"/>
        </w:rPr>
        <w:t>indentado</w:t>
      </w:r>
      <w:r w:rsidRPr="002C7B7F">
        <w:rPr>
          <w:lang w:val="pt-PT"/>
        </w:rPr>
        <w:t xml:space="preserve"> 1 centímetro à direita da margem esquerda.</w:t>
      </w:r>
      <w:r w:rsidR="00063B8D" w:rsidRPr="002C7B7F">
        <w:rPr>
          <w:lang w:val="pt-PT"/>
        </w:rPr>
        <w:t xml:space="preserve"> </w:t>
      </w:r>
      <w:r w:rsidR="003826E4" w:rsidRPr="002C7B7F">
        <w:rPr>
          <w:lang w:val="pt-PT"/>
        </w:rPr>
        <w:t>Os extra</w:t>
      </w:r>
      <w:r w:rsidR="00392D3D" w:rsidRPr="002C7B7F">
        <w:rPr>
          <w:lang w:val="pt-PT"/>
        </w:rPr>
        <w:t>tos de código p</w:t>
      </w:r>
      <w:r w:rsidR="00063B8D" w:rsidRPr="002C7B7F">
        <w:rPr>
          <w:lang w:val="pt-PT"/>
        </w:rPr>
        <w:t>odem ser coloridos, se a tese for impressa a cores</w:t>
      </w:r>
      <w:r w:rsidR="00392D3D" w:rsidRPr="002C7B7F">
        <w:rPr>
          <w:lang w:val="pt-PT"/>
        </w:rPr>
        <w:t>, tal como o exemplo seguinte:</w:t>
      </w:r>
    </w:p>
    <w:p w14:paraId="7C3F1A61" w14:textId="77777777" w:rsidR="001823C1" w:rsidRPr="002C7B7F" w:rsidRDefault="001823C1" w:rsidP="001823C1">
      <w:pPr>
        <w:pStyle w:val="Text"/>
        <w:rPr>
          <w:lang w:val="pt-PT"/>
        </w:rPr>
      </w:pPr>
    </w:p>
    <w:p w14:paraId="1BE4087B" w14:textId="77777777" w:rsidR="00392D3D" w:rsidRPr="004E6BE6" w:rsidRDefault="00392D3D" w:rsidP="0010069C">
      <w:pPr>
        <w:pStyle w:val="Cdigo"/>
        <w:rPr>
          <w:lang w:val="en-US"/>
        </w:rPr>
      </w:pPr>
      <w:r w:rsidRPr="004E6BE6">
        <w:rPr>
          <w:lang w:val="en-US"/>
        </w:rPr>
        <w:t xml:space="preserve">Module </w:t>
      </w:r>
      <w:r w:rsidRPr="004E6BE6">
        <w:rPr>
          <w:color w:val="2B91AF"/>
          <w:lang w:val="en-US"/>
        </w:rPr>
        <w:t>Module1</w:t>
      </w:r>
    </w:p>
    <w:p w14:paraId="1626194C" w14:textId="77777777" w:rsidR="00392D3D" w:rsidRPr="004E6BE6" w:rsidRDefault="00392D3D" w:rsidP="0010069C">
      <w:pPr>
        <w:pStyle w:val="Cdigo"/>
        <w:rPr>
          <w:lang w:val="en-US"/>
        </w:rPr>
      </w:pPr>
    </w:p>
    <w:p w14:paraId="4EA53E71" w14:textId="77777777" w:rsidR="00392D3D" w:rsidRPr="004E6BE6" w:rsidRDefault="00392D3D" w:rsidP="0010069C">
      <w:pPr>
        <w:pStyle w:val="Cdigo"/>
        <w:rPr>
          <w:lang w:val="en-US"/>
        </w:rPr>
      </w:pPr>
      <w:r w:rsidRPr="004E6BE6">
        <w:rPr>
          <w:lang w:val="en-US"/>
        </w:rPr>
        <w:t xml:space="preserve">    Sub </w:t>
      </w:r>
      <w:proofErr w:type="gramStart"/>
      <w:r w:rsidRPr="004E6BE6">
        <w:rPr>
          <w:lang w:val="en-US"/>
        </w:rPr>
        <w:t>Main(</w:t>
      </w:r>
      <w:proofErr w:type="gramEnd"/>
      <w:r w:rsidRPr="004E6BE6">
        <w:rPr>
          <w:lang w:val="en-US"/>
        </w:rPr>
        <w:t>)</w:t>
      </w:r>
    </w:p>
    <w:p w14:paraId="345959FB" w14:textId="77777777" w:rsidR="00392D3D" w:rsidRPr="004E6BE6" w:rsidRDefault="00392D3D" w:rsidP="0010069C">
      <w:pPr>
        <w:pStyle w:val="Cdigo"/>
        <w:rPr>
          <w:lang w:val="en-US"/>
        </w:rPr>
      </w:pPr>
      <w:r w:rsidRPr="004E6BE6">
        <w:rPr>
          <w:lang w:val="en-US"/>
        </w:rPr>
        <w:t xml:space="preserve">        Dim s As String</w:t>
      </w:r>
    </w:p>
    <w:p w14:paraId="62DDBF5C" w14:textId="77777777" w:rsidR="00392D3D" w:rsidRPr="002C7B7F" w:rsidRDefault="00392D3D" w:rsidP="00F9016C">
      <w:pPr>
        <w:pStyle w:val="Cdigo"/>
        <w:rPr>
          <w:lang w:val="pt-PT"/>
        </w:rPr>
      </w:pPr>
      <w:r w:rsidRPr="004E6BE6">
        <w:rPr>
          <w:lang w:val="en-US"/>
        </w:rPr>
        <w:t xml:space="preserve">        </w:t>
      </w:r>
      <w:r w:rsidRPr="002C7B7F">
        <w:rPr>
          <w:lang w:val="pt-PT"/>
        </w:rPr>
        <w:t>Dim num As Integer</w:t>
      </w:r>
    </w:p>
    <w:p w14:paraId="700309B4" w14:textId="77777777" w:rsidR="00392D3D" w:rsidRPr="002C7B7F" w:rsidRDefault="00392D3D" w:rsidP="0010069C">
      <w:pPr>
        <w:pStyle w:val="Cdigo"/>
        <w:rPr>
          <w:lang w:val="pt-PT"/>
        </w:rPr>
      </w:pPr>
      <w:r w:rsidRPr="002C7B7F">
        <w:rPr>
          <w:lang w:val="pt-PT"/>
        </w:rPr>
        <w:t xml:space="preserve">        s = </w:t>
      </w:r>
      <w:r w:rsidRPr="002C7B7F">
        <w:rPr>
          <w:color w:val="2B91AF"/>
          <w:lang w:val="pt-PT"/>
        </w:rPr>
        <w:t>Console</w:t>
      </w:r>
      <w:r w:rsidRPr="002C7B7F">
        <w:rPr>
          <w:lang w:val="pt-PT"/>
        </w:rPr>
        <w:t>.ReadLine()</w:t>
      </w:r>
    </w:p>
    <w:p w14:paraId="3F984410" w14:textId="77777777" w:rsidR="00392D3D" w:rsidRPr="002C7B7F" w:rsidRDefault="00392D3D" w:rsidP="0010069C">
      <w:pPr>
        <w:pStyle w:val="Cdigo"/>
        <w:rPr>
          <w:lang w:val="pt-PT"/>
        </w:rPr>
      </w:pPr>
      <w:r w:rsidRPr="002C7B7F">
        <w:rPr>
          <w:lang w:val="pt-PT"/>
        </w:rPr>
        <w:t xml:space="preserve">        num = s</w:t>
      </w:r>
    </w:p>
    <w:p w14:paraId="4F77F573" w14:textId="77777777" w:rsidR="00392D3D" w:rsidRPr="002C7B7F" w:rsidRDefault="00392D3D" w:rsidP="0010069C">
      <w:pPr>
        <w:pStyle w:val="Cdigo"/>
        <w:rPr>
          <w:lang w:val="pt-PT"/>
        </w:rPr>
      </w:pPr>
      <w:r w:rsidRPr="002C7B7F">
        <w:rPr>
          <w:lang w:val="pt-PT"/>
        </w:rPr>
        <w:t xml:space="preserve">        </w:t>
      </w:r>
      <w:r w:rsidRPr="002C7B7F">
        <w:rPr>
          <w:color w:val="2B91AF"/>
          <w:lang w:val="pt-PT"/>
        </w:rPr>
        <w:t>Console</w:t>
      </w:r>
      <w:r w:rsidRPr="002C7B7F">
        <w:rPr>
          <w:lang w:val="pt-PT"/>
        </w:rPr>
        <w:t>.Write(num)</w:t>
      </w:r>
    </w:p>
    <w:p w14:paraId="48101C3C" w14:textId="77777777" w:rsidR="00392D3D" w:rsidRPr="004E6BE6" w:rsidRDefault="00392D3D" w:rsidP="0010069C">
      <w:pPr>
        <w:pStyle w:val="Cdigo"/>
        <w:rPr>
          <w:lang w:val="en-US"/>
        </w:rPr>
      </w:pPr>
      <w:r w:rsidRPr="002C7B7F">
        <w:rPr>
          <w:lang w:val="pt-PT"/>
        </w:rPr>
        <w:t xml:space="preserve">        </w:t>
      </w:r>
      <w:proofErr w:type="spellStart"/>
      <w:r w:rsidRPr="004E6BE6">
        <w:rPr>
          <w:color w:val="2B91AF"/>
          <w:lang w:val="en-US"/>
        </w:rPr>
        <w:t>Console</w:t>
      </w:r>
      <w:r w:rsidRPr="004E6BE6">
        <w:rPr>
          <w:lang w:val="en-US"/>
        </w:rPr>
        <w:t>.Read</w:t>
      </w:r>
      <w:proofErr w:type="spellEnd"/>
      <w:r w:rsidRPr="004E6BE6">
        <w:rPr>
          <w:lang w:val="en-US"/>
        </w:rPr>
        <w:t>()</w:t>
      </w:r>
    </w:p>
    <w:p w14:paraId="2D18135F" w14:textId="77777777" w:rsidR="00392D3D" w:rsidRPr="004E6BE6" w:rsidRDefault="00392D3D" w:rsidP="00F9016C">
      <w:pPr>
        <w:pStyle w:val="Cdigo"/>
        <w:rPr>
          <w:lang w:val="en-US"/>
        </w:rPr>
      </w:pPr>
      <w:r w:rsidRPr="004E6BE6">
        <w:rPr>
          <w:lang w:val="en-US"/>
        </w:rPr>
        <w:t xml:space="preserve">    End Sub</w:t>
      </w:r>
    </w:p>
    <w:p w14:paraId="0FABFABB" w14:textId="77777777" w:rsidR="00392D3D" w:rsidRPr="004E6BE6" w:rsidRDefault="00392D3D" w:rsidP="0010069C">
      <w:pPr>
        <w:pStyle w:val="Cdigo"/>
        <w:rPr>
          <w:lang w:val="en-US"/>
        </w:rPr>
      </w:pPr>
      <w:r w:rsidRPr="004E6BE6">
        <w:rPr>
          <w:lang w:val="en-US"/>
        </w:rPr>
        <w:t>End Module</w:t>
      </w:r>
    </w:p>
    <w:p w14:paraId="53BE9BE5" w14:textId="77777777" w:rsidR="00CE0B8B" w:rsidRPr="002C7B7F" w:rsidRDefault="00392D3D" w:rsidP="00063B8D">
      <w:pPr>
        <w:pStyle w:val="Caption"/>
        <w:rPr>
          <w:b/>
          <w:lang w:val="pt-PT"/>
        </w:rPr>
      </w:pPr>
      <w:bookmarkStart w:id="80" w:name="_Toc313394444"/>
      <w:bookmarkStart w:id="81" w:name="_Toc313396363"/>
      <w:r w:rsidRPr="002C7B7F">
        <w:rPr>
          <w:lang w:val="pt-PT"/>
        </w:rPr>
        <w:t>Código</w:t>
      </w:r>
      <w:bookmarkEnd w:id="80"/>
      <w:bookmarkEnd w:id="81"/>
      <w:r w:rsidRPr="002C7B7F">
        <w:rPr>
          <w:lang w:val="pt-PT"/>
        </w:rPr>
        <w:t xml:space="preserve"> </w:t>
      </w:r>
      <w:r w:rsidR="00254177" w:rsidRPr="002C7B7F">
        <w:rPr>
          <w:lang w:val="pt-PT"/>
        </w:rPr>
        <w:fldChar w:fldCharType="begin"/>
      </w:r>
      <w:r w:rsidR="00063B8D" w:rsidRPr="002C7B7F">
        <w:rPr>
          <w:lang w:val="pt-PT"/>
        </w:rPr>
        <w:instrText xml:space="preserve"> SEQ Código \* ARABIC </w:instrText>
      </w:r>
      <w:r w:rsidR="00254177" w:rsidRPr="002C7B7F">
        <w:rPr>
          <w:lang w:val="pt-PT"/>
        </w:rPr>
        <w:fldChar w:fldCharType="separate"/>
      </w:r>
      <w:bookmarkStart w:id="82" w:name="_Toc313394445"/>
      <w:bookmarkStart w:id="83" w:name="_Toc313396364"/>
      <w:r w:rsidR="00E40B41">
        <w:rPr>
          <w:noProof/>
          <w:lang w:val="pt-PT"/>
        </w:rPr>
        <w:t>1</w:t>
      </w:r>
      <w:r w:rsidR="00254177" w:rsidRPr="002C7B7F">
        <w:rPr>
          <w:lang w:val="pt-PT"/>
        </w:rPr>
        <w:fldChar w:fldCharType="end"/>
      </w:r>
      <w:r w:rsidR="00EF592E">
        <w:rPr>
          <w:lang w:val="pt-PT"/>
        </w:rPr>
        <w:t xml:space="preserve"> – Exemplo de extra</w:t>
      </w:r>
      <w:r w:rsidR="00063B8D" w:rsidRPr="002C7B7F">
        <w:rPr>
          <w:lang w:val="pt-PT"/>
        </w:rPr>
        <w:t>to de código</w:t>
      </w:r>
      <w:bookmarkEnd w:id="82"/>
      <w:bookmarkEnd w:id="83"/>
    </w:p>
    <w:p w14:paraId="526F705D" w14:textId="77777777" w:rsidR="00424E04" w:rsidRPr="002C7B7F" w:rsidRDefault="00A15C66">
      <w:pPr>
        <w:pStyle w:val="Heading3"/>
        <w:rPr>
          <w:lang w:val="pt-PT"/>
        </w:rPr>
      </w:pPr>
      <w:bookmarkStart w:id="84" w:name="_Toc312685682"/>
      <w:bookmarkStart w:id="85" w:name="_Toc312707150"/>
      <w:bookmarkStart w:id="86" w:name="_Toc312254151"/>
      <w:bookmarkStart w:id="87" w:name="_Toc312254152"/>
      <w:bookmarkStart w:id="88" w:name="_Toc314147215"/>
      <w:bookmarkEnd w:id="84"/>
      <w:bookmarkEnd w:id="85"/>
      <w:bookmarkEnd w:id="86"/>
      <w:r w:rsidRPr="002C7B7F">
        <w:rPr>
          <w:lang w:val="pt-PT"/>
        </w:rPr>
        <w:t>Inserção de Referências no T</w:t>
      </w:r>
      <w:r w:rsidR="00CE0B8B" w:rsidRPr="002C7B7F">
        <w:rPr>
          <w:lang w:val="pt-PT"/>
        </w:rPr>
        <w:t>exto</w:t>
      </w:r>
      <w:bookmarkEnd w:id="87"/>
      <w:bookmarkEnd w:id="88"/>
    </w:p>
    <w:p w14:paraId="18368744" w14:textId="77777777" w:rsidR="002C7B7F" w:rsidRPr="002C7B7F" w:rsidRDefault="00CE0B8B" w:rsidP="002C7B7F">
      <w:pPr>
        <w:pStyle w:val="Text"/>
        <w:rPr>
          <w:lang w:val="pt-PT"/>
        </w:rPr>
      </w:pPr>
      <w:r w:rsidRPr="002C7B7F">
        <w:rPr>
          <w:lang w:val="pt-PT"/>
        </w:rPr>
        <w:t xml:space="preserve">Referências e citações devem seguir a convenção do Harvard </w:t>
      </w:r>
      <w:r w:rsidR="002C7B7F">
        <w:rPr>
          <w:lang w:val="pt-PT"/>
        </w:rPr>
        <w:t>(</w:t>
      </w:r>
      <w:r w:rsidRPr="002C7B7F">
        <w:rPr>
          <w:lang w:val="pt-PT"/>
        </w:rPr>
        <w:t>autor, data</w:t>
      </w:r>
      <w:r w:rsidR="002C7B7F">
        <w:rPr>
          <w:lang w:val="pt-PT"/>
        </w:rPr>
        <w:t>)</w:t>
      </w:r>
      <w:r w:rsidRPr="002C7B7F">
        <w:rPr>
          <w:lang w:val="pt-PT"/>
        </w:rPr>
        <w:t xml:space="preserve">. </w:t>
      </w:r>
      <w:r w:rsidRPr="002C7B7F">
        <w:rPr>
          <w:b/>
          <w:lang w:val="pt-PT"/>
        </w:rPr>
        <w:t>Todas as referências devem ser citadas no texto</w:t>
      </w:r>
      <w:r w:rsidRPr="002C7B7F">
        <w:rPr>
          <w:lang w:val="pt-PT"/>
        </w:rPr>
        <w:t xml:space="preserve">. </w:t>
      </w:r>
    </w:p>
    <w:p w14:paraId="7EEFE942" w14:textId="77777777" w:rsidR="00CE0B8B" w:rsidRPr="002C7B7F" w:rsidRDefault="00CE0B8B" w:rsidP="002C7B7F">
      <w:pPr>
        <w:pStyle w:val="Text"/>
        <w:rPr>
          <w:lang w:val="pt-PT"/>
        </w:rPr>
      </w:pPr>
    </w:p>
    <w:p w14:paraId="54D47399" w14:textId="77777777" w:rsidR="00CE0B8B" w:rsidRPr="002C7B7F" w:rsidRDefault="00CE0B8B" w:rsidP="002C7B7F">
      <w:pPr>
        <w:pStyle w:val="Text"/>
        <w:rPr>
          <w:lang w:val="pt-PT"/>
        </w:rPr>
      </w:pPr>
      <w:r w:rsidRPr="002C7B7F">
        <w:rPr>
          <w:lang w:val="pt-PT"/>
        </w:rPr>
        <w:lastRenderedPageBreak/>
        <w:t>A lista de referências deve ser elaborada</w:t>
      </w:r>
      <w:r w:rsidR="001D3FA0" w:rsidRPr="002C7B7F">
        <w:rPr>
          <w:lang w:val="pt-PT"/>
        </w:rPr>
        <w:t>, em estilo References,</w:t>
      </w:r>
      <w:r w:rsidRPr="002C7B7F">
        <w:rPr>
          <w:lang w:val="pt-PT"/>
        </w:rPr>
        <w:t xml:space="preserve"> Calibri 1</w:t>
      </w:r>
      <w:r w:rsidR="008E77F9" w:rsidRPr="002C7B7F">
        <w:rPr>
          <w:lang w:val="pt-PT"/>
        </w:rPr>
        <w:t>0</w:t>
      </w:r>
      <w:r w:rsidRPr="002C7B7F">
        <w:rPr>
          <w:lang w:val="pt-PT"/>
        </w:rPr>
        <w:t xml:space="preserve"> pt e incluída após o capítulo das Conclusões. Todas as referências</w:t>
      </w:r>
      <w:r w:rsidR="008E77F9" w:rsidRPr="002C7B7F">
        <w:rPr>
          <w:lang w:val="pt-PT"/>
        </w:rPr>
        <w:t xml:space="preserve"> por </w:t>
      </w:r>
      <w:r w:rsidR="001D3FA0" w:rsidRPr="002C7B7F">
        <w:rPr>
          <w:lang w:val="pt-PT"/>
        </w:rPr>
        <w:t xml:space="preserve">exemplo: </w:t>
      </w:r>
      <w:r w:rsidR="002C7B7F" w:rsidRPr="002C7B7F">
        <w:rPr>
          <w:rFonts w:ascii="Calibri" w:hAnsi="Calibri" w:cs="Calibri"/>
          <w:lang w:val="pt-PT"/>
        </w:rPr>
        <w:t>(Enck et al. 2014)</w:t>
      </w:r>
      <w:r w:rsidRPr="002C7B7F">
        <w:rPr>
          <w:lang w:val="pt-PT"/>
        </w:rPr>
        <w:t xml:space="preserve"> devem ser identificadas pela citação usada no documento tese e ordenadas por ordem alfabética. Várias citações do mesmo autor, no mesmo ano devem ser distinguidas pelo ano seguido da letra a,b,c.</w:t>
      </w:r>
      <w:r w:rsidR="002C7B7F">
        <w:rPr>
          <w:lang w:val="pt-PT"/>
        </w:rPr>
        <w:t xml:space="preserve"> </w:t>
      </w:r>
      <w:r w:rsidR="002C7B7F" w:rsidRPr="002C7B7F">
        <w:rPr>
          <w:b/>
          <w:lang w:val="pt-PT"/>
        </w:rPr>
        <w:t>Ver o guia</w:t>
      </w:r>
      <w:r w:rsidR="002C7B7F" w:rsidRPr="004E6BE6">
        <w:rPr>
          <w:b/>
          <w:lang w:val="pt-BR"/>
        </w:rPr>
        <w:t xml:space="preserve"> </w:t>
      </w:r>
      <w:r w:rsidR="002C7B7F" w:rsidRPr="002C7B7F">
        <w:rPr>
          <w:b/>
          <w:lang w:val="pt-PT"/>
        </w:rPr>
        <w:t>do estilo de citações Harvard (http://goo.gl/BTNrnm)</w:t>
      </w:r>
      <w:r w:rsidR="002C7B7F">
        <w:rPr>
          <w:lang w:val="pt-PT"/>
        </w:rPr>
        <w:t>.</w:t>
      </w:r>
    </w:p>
    <w:p w14:paraId="7563A0B3" w14:textId="77777777" w:rsidR="00084608" w:rsidRPr="002C7B7F" w:rsidRDefault="00CE0B8B" w:rsidP="002C7B7F">
      <w:pPr>
        <w:pStyle w:val="Text"/>
        <w:rPr>
          <w:lang w:val="pt-PT"/>
        </w:rPr>
      </w:pPr>
      <w:r w:rsidRPr="002C7B7F">
        <w:rPr>
          <w:lang w:val="pt-PT"/>
        </w:rPr>
        <w:t>Citações a sites</w:t>
      </w:r>
      <w:r w:rsidR="001D3FA0" w:rsidRPr="002C7B7F">
        <w:rPr>
          <w:lang w:val="pt-PT"/>
        </w:rPr>
        <w:t xml:space="preserve"> </w:t>
      </w:r>
      <w:r w:rsidR="008E77F9" w:rsidRPr="002C7B7F">
        <w:rPr>
          <w:lang w:val="pt-PT"/>
        </w:rPr>
        <w:t xml:space="preserve">por </w:t>
      </w:r>
      <w:r w:rsidR="001D3FA0" w:rsidRPr="002C7B7F">
        <w:rPr>
          <w:lang w:val="pt-PT"/>
        </w:rPr>
        <w:t xml:space="preserve">exemplo: </w:t>
      </w:r>
      <w:r w:rsidR="002C7B7F" w:rsidRPr="002C7B7F">
        <w:rPr>
          <w:rFonts w:ascii="Calibri" w:hAnsi="Calibri" w:cs="Calibri"/>
          <w:lang w:val="pt-PT"/>
        </w:rPr>
        <w:t xml:space="preserve">(DEEWR 2009) </w:t>
      </w:r>
      <w:r w:rsidRPr="002C7B7F">
        <w:rPr>
          <w:lang w:val="pt-PT"/>
        </w:rPr>
        <w:t xml:space="preserve">fazem-se do mesmo modo que as demais citações, </w:t>
      </w:r>
      <w:r w:rsidR="002C7B7F">
        <w:rPr>
          <w:lang w:val="pt-PT"/>
        </w:rPr>
        <w:t>(</w:t>
      </w:r>
      <w:r w:rsidRPr="002C7B7F">
        <w:rPr>
          <w:lang w:val="pt-PT"/>
        </w:rPr>
        <w:t>Autor ou Organização do site, ano site</w:t>
      </w:r>
      <w:r w:rsidR="002C7B7F">
        <w:rPr>
          <w:lang w:val="pt-PT"/>
        </w:rPr>
        <w:t>)</w:t>
      </w:r>
      <w:r w:rsidRPr="002C7B7F">
        <w:rPr>
          <w:lang w:val="pt-PT"/>
        </w:rPr>
        <w:t>. A referência ao site deve incluir</w:t>
      </w:r>
      <w:r w:rsidR="001D3FA0" w:rsidRPr="002C7B7F">
        <w:rPr>
          <w:lang w:val="pt-PT"/>
        </w:rPr>
        <w:t>, caso exista,</w:t>
      </w:r>
      <w:r w:rsidRPr="002C7B7F">
        <w:rPr>
          <w:lang w:val="pt-PT"/>
        </w:rPr>
        <w:t xml:space="preserve"> o Autor ou organização do site, título da página, endereço (url) e data do último acesso</w:t>
      </w:r>
      <w:r w:rsidR="009520C5" w:rsidRPr="002C7B7F">
        <w:rPr>
          <w:lang w:val="pt-PT"/>
        </w:rPr>
        <w:t>.</w:t>
      </w:r>
      <w:r w:rsidR="00084608" w:rsidRPr="002C7B7F">
        <w:rPr>
          <w:lang w:val="pt-PT"/>
        </w:rPr>
        <w:t xml:space="preserve"> Num documento tese do qual se espera rigor científico devem ser evitadas as referências à Wikipedia.</w:t>
      </w:r>
    </w:p>
    <w:p w14:paraId="0A18F75B" w14:textId="77777777" w:rsidR="009520C5" w:rsidRPr="002C7B7F" w:rsidRDefault="009520C5" w:rsidP="002C7B7F">
      <w:pPr>
        <w:pStyle w:val="Text"/>
        <w:rPr>
          <w:lang w:val="pt-PT"/>
        </w:rPr>
      </w:pPr>
    </w:p>
    <w:p w14:paraId="7AD60924" w14:textId="77777777" w:rsidR="00A55DD4" w:rsidRPr="002C7B7F" w:rsidRDefault="00687AA7">
      <w:pPr>
        <w:rPr>
          <w:lang w:val="pt-PT"/>
        </w:rPr>
      </w:pPr>
      <w:r w:rsidRPr="002C7B7F">
        <w:rPr>
          <w:lang w:val="pt-PT"/>
        </w:rPr>
        <w:br w:type="page"/>
      </w:r>
    </w:p>
    <w:p w14:paraId="002994EE" w14:textId="77777777" w:rsidR="00A55DD4" w:rsidRPr="002C7B7F" w:rsidRDefault="00A55DD4">
      <w:pPr>
        <w:rPr>
          <w:lang w:val="pt-PT"/>
        </w:rPr>
      </w:pPr>
    </w:p>
    <w:p w14:paraId="564322D6" w14:textId="77777777" w:rsidR="00A55DD4" w:rsidRPr="002C7B7F" w:rsidRDefault="00A55DD4">
      <w:pPr>
        <w:rPr>
          <w:lang w:val="pt-PT"/>
        </w:rPr>
      </w:pPr>
    </w:p>
    <w:p w14:paraId="689C444F" w14:textId="77777777" w:rsidR="00A55DD4" w:rsidRPr="002C7B7F" w:rsidRDefault="00A55DD4">
      <w:pPr>
        <w:rPr>
          <w:lang w:val="pt-PT"/>
        </w:rPr>
      </w:pPr>
    </w:p>
    <w:p w14:paraId="4DF56763" w14:textId="77777777" w:rsidR="00A55DD4" w:rsidRPr="002C7B7F" w:rsidRDefault="00A55DD4">
      <w:pPr>
        <w:rPr>
          <w:lang w:val="pt-PT"/>
        </w:rPr>
      </w:pPr>
    </w:p>
    <w:p w14:paraId="5A8C0EE4" w14:textId="77777777" w:rsidR="00A55DD4" w:rsidRPr="002C7B7F" w:rsidRDefault="00A55DD4">
      <w:pPr>
        <w:rPr>
          <w:lang w:val="pt-PT"/>
        </w:rPr>
      </w:pPr>
    </w:p>
    <w:p w14:paraId="4A241712" w14:textId="77777777" w:rsidR="00A55DD4" w:rsidRPr="002C7B7F" w:rsidRDefault="00A55DD4">
      <w:pPr>
        <w:rPr>
          <w:lang w:val="pt-PT"/>
        </w:rPr>
      </w:pPr>
    </w:p>
    <w:p w14:paraId="6595EA00" w14:textId="77777777" w:rsidR="00A55DD4" w:rsidRPr="002C7B7F" w:rsidRDefault="00A55DD4" w:rsidP="00A55DD4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</w:pPr>
      <w:r w:rsidRPr="002C7B7F">
        <w:rPr>
          <w:b/>
          <w:color w:val="BFBFBF" w:themeColor="background1" w:themeShade="BF"/>
          <w:sz w:val="36"/>
          <w:lang w:val="pt-PT"/>
        </w:rPr>
        <w:t>Inserir página em branco apenas se necessário de modo a que o próximo capítulo comece numa página à direita</w:t>
      </w:r>
    </w:p>
    <w:p w14:paraId="433EE162" w14:textId="77777777" w:rsidR="00395B16" w:rsidRPr="002C7B7F" w:rsidRDefault="00395B16">
      <w:pPr>
        <w:rPr>
          <w:lang w:val="pt-PT"/>
        </w:rPr>
        <w:sectPr w:rsidR="00395B16" w:rsidRPr="002C7B7F" w:rsidSect="000B4B63">
          <w:headerReference w:type="even" r:id="rId22"/>
          <w:headerReference w:type="first" r:id="rId23"/>
          <w:footerReference w:type="first" r:id="rId24"/>
          <w:pgSz w:w="11906" w:h="16838"/>
          <w:pgMar w:top="1985" w:right="1474" w:bottom="1418" w:left="1985" w:header="709" w:footer="709" w:gutter="0"/>
          <w:pgNumType w:start="1"/>
          <w:cols w:space="708"/>
          <w:titlePg/>
          <w:docGrid w:linePitch="360"/>
        </w:sectPr>
      </w:pPr>
    </w:p>
    <w:p w14:paraId="5E594F35" w14:textId="77777777" w:rsidR="00221B43" w:rsidRPr="002C7B7F" w:rsidRDefault="00580BD9" w:rsidP="00395B16">
      <w:pPr>
        <w:pStyle w:val="Heading1"/>
        <w:rPr>
          <w:lang w:val="pt-PT"/>
        </w:rPr>
      </w:pPr>
      <w:bookmarkStart w:id="89" w:name="_Toc314147216"/>
      <w:r w:rsidRPr="002C7B7F">
        <w:rPr>
          <w:lang w:val="pt-PT"/>
        </w:rPr>
        <w:lastRenderedPageBreak/>
        <w:t xml:space="preserve">Título do </w:t>
      </w:r>
      <w:r w:rsidR="00254177" w:rsidRPr="002C7B7F">
        <w:rPr>
          <w:lang w:val="pt-PT"/>
        </w:rPr>
        <w:t>Capítulo</w:t>
      </w:r>
      <w:r w:rsidR="00384EF0" w:rsidRPr="002C7B7F">
        <w:rPr>
          <w:lang w:val="pt-PT"/>
        </w:rPr>
        <w:t xml:space="preserve"> 2</w:t>
      </w:r>
      <w:bookmarkEnd w:id="89"/>
    </w:p>
    <w:p w14:paraId="23407F98" w14:textId="77777777" w:rsidR="00424E04" w:rsidRPr="002C7B7F" w:rsidRDefault="00A15C66" w:rsidP="00A15C66">
      <w:pPr>
        <w:pStyle w:val="Heading2"/>
        <w:rPr>
          <w:lang w:val="pt-PT"/>
        </w:rPr>
      </w:pPr>
      <w:bookmarkStart w:id="90" w:name="_Toc314147217"/>
      <w:r w:rsidRPr="002C7B7F">
        <w:rPr>
          <w:lang w:val="pt-PT"/>
        </w:rPr>
        <w:t>Formatação dos C</w:t>
      </w:r>
      <w:r w:rsidR="00580BD9" w:rsidRPr="002C7B7F">
        <w:rPr>
          <w:lang w:val="pt-PT"/>
        </w:rPr>
        <w:t>apítulos</w:t>
      </w:r>
      <w:bookmarkEnd w:id="90"/>
    </w:p>
    <w:p w14:paraId="7C6BADCD" w14:textId="77777777" w:rsidR="00424E04" w:rsidRPr="002C7B7F" w:rsidRDefault="00F1425B" w:rsidP="001823C1">
      <w:pPr>
        <w:pStyle w:val="Text"/>
        <w:rPr>
          <w:lang w:val="pt-PT"/>
        </w:rPr>
      </w:pPr>
      <w:r w:rsidRPr="002C7B7F">
        <w:rPr>
          <w:lang w:val="pt-PT"/>
        </w:rPr>
        <w:t>Iniciar um capítulo novo sempre numa página à direita</w:t>
      </w:r>
      <w:r w:rsidR="000012A6" w:rsidRPr="002C7B7F">
        <w:rPr>
          <w:lang w:val="pt-PT"/>
        </w:rPr>
        <w:t xml:space="preserve"> (impar)</w:t>
      </w:r>
      <w:r w:rsidRPr="002C7B7F">
        <w:rPr>
          <w:lang w:val="pt-PT"/>
        </w:rPr>
        <w:t>.</w:t>
      </w:r>
      <w:r w:rsidR="00E24ADF" w:rsidRPr="002C7B7F">
        <w:rPr>
          <w:lang w:val="pt-PT"/>
        </w:rPr>
        <w:t xml:space="preserve"> </w:t>
      </w:r>
    </w:p>
    <w:p w14:paraId="49F78B88" w14:textId="77777777" w:rsidR="00424E04" w:rsidRPr="002C7B7F" w:rsidRDefault="003B5BCB" w:rsidP="001823C1">
      <w:pPr>
        <w:pStyle w:val="Text"/>
        <w:rPr>
          <w:lang w:val="pt-PT"/>
        </w:rPr>
      </w:pPr>
      <w:r w:rsidRPr="002C7B7F">
        <w:rPr>
          <w:lang w:val="pt-PT"/>
        </w:rPr>
        <w:t xml:space="preserve">Se necessário alterar a numeração da secção de modo a que esta tenha a numeração </w:t>
      </w:r>
      <w:r w:rsidR="00974742" w:rsidRPr="002C7B7F">
        <w:rPr>
          <w:lang w:val="pt-PT"/>
        </w:rPr>
        <w:t>correta</w:t>
      </w:r>
      <w:r w:rsidRPr="002C7B7F">
        <w:rPr>
          <w:lang w:val="pt-PT"/>
        </w:rPr>
        <w:t xml:space="preserve">, para </w:t>
      </w:r>
      <w:r w:rsidR="00974742" w:rsidRPr="002C7B7F">
        <w:rPr>
          <w:lang w:val="pt-PT"/>
        </w:rPr>
        <w:t>selecionar</w:t>
      </w:r>
      <w:r w:rsidRPr="002C7B7F">
        <w:rPr>
          <w:lang w:val="pt-PT"/>
        </w:rPr>
        <w:t xml:space="preserve"> apenas o número da primeira secção do capítulo de</w:t>
      </w:r>
      <w:r w:rsidR="008E77F9" w:rsidRPr="002C7B7F">
        <w:rPr>
          <w:lang w:val="pt-PT"/>
        </w:rPr>
        <w:t>ve</w:t>
      </w:r>
      <w:r w:rsidRPr="002C7B7F">
        <w:rPr>
          <w:lang w:val="pt-PT"/>
        </w:rPr>
        <w:t xml:space="preserve"> </w:t>
      </w:r>
      <w:r w:rsidR="00974742" w:rsidRPr="002C7B7F">
        <w:rPr>
          <w:lang w:val="pt-PT"/>
        </w:rPr>
        <w:t>selecionar</w:t>
      </w:r>
      <w:r w:rsidRPr="002C7B7F">
        <w:rPr>
          <w:lang w:val="pt-PT"/>
        </w:rPr>
        <w:t xml:space="preserve"> com o botão direito do rato a opção “</w:t>
      </w:r>
      <w:r w:rsidRPr="002C7B7F">
        <w:rPr>
          <w:i/>
          <w:lang w:val="pt-PT"/>
        </w:rPr>
        <w:t>Set numbering value…”.</w:t>
      </w:r>
    </w:p>
    <w:p w14:paraId="38B0B633" w14:textId="77777777" w:rsidR="00424E04" w:rsidRPr="002C7B7F" w:rsidRDefault="00580BD9" w:rsidP="00A15C66">
      <w:pPr>
        <w:pStyle w:val="Heading2"/>
        <w:rPr>
          <w:lang w:val="pt-PT"/>
        </w:rPr>
      </w:pPr>
      <w:bookmarkStart w:id="91" w:name="_Toc314147218"/>
      <w:r w:rsidRPr="002C7B7F">
        <w:rPr>
          <w:lang w:val="pt-PT"/>
        </w:rPr>
        <w:t>Secção</w:t>
      </w:r>
      <w:bookmarkEnd w:id="91"/>
    </w:p>
    <w:p w14:paraId="6E4A9B8A" w14:textId="77777777" w:rsidR="00424E04" w:rsidRPr="002C7B7F" w:rsidRDefault="00580BD9">
      <w:pPr>
        <w:rPr>
          <w:lang w:val="pt-PT"/>
        </w:rPr>
      </w:pPr>
      <w:r w:rsidRPr="002C7B7F">
        <w:rPr>
          <w:lang w:val="pt-PT"/>
        </w:rPr>
        <w:t xml:space="preserve">….. texto </w:t>
      </w:r>
    </w:p>
    <w:p w14:paraId="3F3DF53E" w14:textId="77777777" w:rsidR="00424E04" w:rsidRPr="002C7B7F" w:rsidRDefault="00580BD9">
      <w:pPr>
        <w:rPr>
          <w:lang w:val="pt-PT"/>
        </w:rPr>
      </w:pPr>
      <w:r w:rsidRPr="002C7B7F">
        <w:rPr>
          <w:lang w:val="pt-PT"/>
        </w:rPr>
        <w:t>…. Texto</w:t>
      </w:r>
    </w:p>
    <w:p w14:paraId="46F62BF5" w14:textId="77777777" w:rsidR="00424E04" w:rsidRPr="002C7B7F" w:rsidRDefault="00A55DD4">
      <w:pPr>
        <w:pStyle w:val="Heading3"/>
        <w:rPr>
          <w:lang w:val="pt-PT"/>
        </w:rPr>
      </w:pPr>
      <w:bookmarkStart w:id="92" w:name="_Toc314147219"/>
      <w:r w:rsidRPr="002C7B7F">
        <w:rPr>
          <w:lang w:val="pt-PT"/>
        </w:rPr>
        <w:t>Subsecção em Heading 3</w:t>
      </w:r>
      <w:bookmarkEnd w:id="92"/>
    </w:p>
    <w:p w14:paraId="6D012713" w14:textId="77777777" w:rsidR="00A55DD4" w:rsidRPr="002C7B7F" w:rsidRDefault="00A55DD4" w:rsidP="00A55DD4">
      <w:pPr>
        <w:rPr>
          <w:lang w:val="pt-PT"/>
        </w:rPr>
      </w:pPr>
      <w:r w:rsidRPr="002C7B7F">
        <w:rPr>
          <w:lang w:val="pt-PT"/>
        </w:rPr>
        <w:t xml:space="preserve">….. texto </w:t>
      </w:r>
    </w:p>
    <w:p w14:paraId="6044F245" w14:textId="77777777" w:rsidR="00424E04" w:rsidRPr="002C7B7F" w:rsidRDefault="00A55DD4">
      <w:pPr>
        <w:rPr>
          <w:lang w:val="pt-PT"/>
        </w:rPr>
      </w:pPr>
      <w:r w:rsidRPr="002C7B7F">
        <w:rPr>
          <w:lang w:val="pt-PT"/>
        </w:rPr>
        <w:t>…. Texto</w:t>
      </w:r>
    </w:p>
    <w:p w14:paraId="500F3056" w14:textId="77777777" w:rsidR="00424E04" w:rsidRPr="002C7B7F" w:rsidRDefault="00254177">
      <w:pPr>
        <w:pStyle w:val="Heading4"/>
        <w:rPr>
          <w:lang w:val="pt-PT"/>
        </w:rPr>
      </w:pPr>
      <w:r w:rsidRPr="002C7B7F">
        <w:rPr>
          <w:lang w:val="pt-PT"/>
        </w:rPr>
        <w:t>Subsecção</w:t>
      </w:r>
      <w:r w:rsidR="00A55DD4" w:rsidRPr="002C7B7F">
        <w:rPr>
          <w:lang w:val="pt-PT"/>
        </w:rPr>
        <w:t xml:space="preserve"> em Heading 4</w:t>
      </w:r>
    </w:p>
    <w:p w14:paraId="71BE22F7" w14:textId="77777777" w:rsidR="00A55DD4" w:rsidRPr="002C7B7F" w:rsidRDefault="00A55DD4" w:rsidP="00A55DD4">
      <w:pPr>
        <w:rPr>
          <w:lang w:val="pt-PT"/>
        </w:rPr>
      </w:pPr>
      <w:r w:rsidRPr="002C7B7F">
        <w:rPr>
          <w:lang w:val="pt-PT"/>
        </w:rPr>
        <w:t>Evitar utilizar mais do que heading 4.</w:t>
      </w:r>
    </w:p>
    <w:p w14:paraId="265041C3" w14:textId="77777777" w:rsidR="00A55DD4" w:rsidRPr="002C7B7F" w:rsidRDefault="00A55DD4" w:rsidP="00A55DD4">
      <w:pPr>
        <w:rPr>
          <w:lang w:val="pt-PT"/>
        </w:rPr>
      </w:pPr>
      <w:r w:rsidRPr="002C7B7F">
        <w:rPr>
          <w:lang w:val="pt-PT"/>
        </w:rPr>
        <w:t xml:space="preserve">….. texto </w:t>
      </w:r>
    </w:p>
    <w:p w14:paraId="6FF79C32" w14:textId="77777777" w:rsidR="00A55DD4" w:rsidRPr="002C7B7F" w:rsidRDefault="00A55DD4" w:rsidP="00A55DD4">
      <w:pPr>
        <w:rPr>
          <w:lang w:val="pt-PT"/>
        </w:rPr>
      </w:pPr>
      <w:r w:rsidRPr="002C7B7F">
        <w:rPr>
          <w:lang w:val="pt-PT"/>
        </w:rPr>
        <w:t>…. Texto</w:t>
      </w:r>
    </w:p>
    <w:p w14:paraId="09301983" w14:textId="77777777" w:rsidR="00A55DD4" w:rsidRPr="002C7B7F" w:rsidRDefault="00A55DD4" w:rsidP="00A55DD4">
      <w:pPr>
        <w:rPr>
          <w:lang w:val="pt-PT"/>
        </w:rPr>
      </w:pPr>
    </w:p>
    <w:p w14:paraId="154F6712" w14:textId="77777777" w:rsidR="00CE0B8B" w:rsidRPr="002C7B7F" w:rsidRDefault="00CE0B8B" w:rsidP="001823C1">
      <w:pPr>
        <w:pStyle w:val="Text"/>
        <w:rPr>
          <w:lang w:val="pt-PT"/>
        </w:rPr>
      </w:pPr>
    </w:p>
    <w:p w14:paraId="2231E506" w14:textId="77777777" w:rsidR="00955F40" w:rsidRPr="002C7B7F" w:rsidRDefault="00955F40" w:rsidP="00955F40">
      <w:pPr>
        <w:rPr>
          <w:lang w:val="pt-PT"/>
        </w:rPr>
      </w:pPr>
      <w:bookmarkStart w:id="93" w:name="referencias"/>
      <w:bookmarkStart w:id="94" w:name="_Toc110319576"/>
      <w:bookmarkStart w:id="95" w:name="_Toc200969679"/>
      <w:bookmarkStart w:id="96" w:name="_Toc200969798"/>
      <w:bookmarkEnd w:id="93"/>
    </w:p>
    <w:p w14:paraId="6F2BD598" w14:textId="77777777" w:rsidR="00955F40" w:rsidRPr="002C7B7F" w:rsidRDefault="00955F40" w:rsidP="00955F40">
      <w:pPr>
        <w:rPr>
          <w:lang w:val="pt-PT"/>
        </w:rPr>
      </w:pPr>
    </w:p>
    <w:p w14:paraId="7FAE0DD1" w14:textId="77777777" w:rsidR="00955F40" w:rsidRPr="002C7B7F" w:rsidRDefault="00955F40" w:rsidP="00955F40">
      <w:pPr>
        <w:rPr>
          <w:lang w:val="pt-PT"/>
        </w:rPr>
      </w:pPr>
    </w:p>
    <w:p w14:paraId="535516D1" w14:textId="77777777" w:rsidR="00955F40" w:rsidRPr="002C7B7F" w:rsidRDefault="00955F40" w:rsidP="00955F40">
      <w:pPr>
        <w:rPr>
          <w:lang w:val="pt-PT"/>
        </w:rPr>
      </w:pPr>
    </w:p>
    <w:p w14:paraId="02592E90" w14:textId="77777777" w:rsidR="00955F40" w:rsidRPr="002C7B7F" w:rsidRDefault="00955F40" w:rsidP="00955F40">
      <w:pPr>
        <w:rPr>
          <w:lang w:val="pt-PT"/>
        </w:rPr>
      </w:pPr>
    </w:p>
    <w:p w14:paraId="325C0D99" w14:textId="77777777" w:rsidR="00955F40" w:rsidRPr="002C7B7F" w:rsidRDefault="00955F40" w:rsidP="00955F40">
      <w:pPr>
        <w:pStyle w:val="E-mailSignature"/>
        <w:jc w:val="center"/>
        <w:rPr>
          <w:b/>
          <w:color w:val="BFBFBF" w:themeColor="background1" w:themeShade="BF"/>
          <w:sz w:val="36"/>
          <w:lang w:val="pt-PT"/>
        </w:rPr>
      </w:pPr>
      <w:r w:rsidRPr="002C7B7F">
        <w:rPr>
          <w:b/>
          <w:color w:val="BFBFBF" w:themeColor="background1" w:themeShade="BF"/>
          <w:sz w:val="36"/>
          <w:lang w:val="pt-PT"/>
        </w:rPr>
        <w:t>Inserir página em branco apenas se necessário de modo a que o próximo capítulo comece numa página à direita</w:t>
      </w:r>
    </w:p>
    <w:p w14:paraId="108284C6" w14:textId="77777777" w:rsidR="00955F40" w:rsidRPr="002C7B7F" w:rsidRDefault="00955F40" w:rsidP="00955F40">
      <w:pPr>
        <w:rPr>
          <w:lang w:val="pt-PT"/>
        </w:rPr>
      </w:pPr>
    </w:p>
    <w:p w14:paraId="7A2C5068" w14:textId="77777777" w:rsidR="00395B16" w:rsidRPr="002C7B7F" w:rsidRDefault="00395B16" w:rsidP="00955F40">
      <w:pPr>
        <w:rPr>
          <w:lang w:val="pt-PT"/>
        </w:rPr>
        <w:sectPr w:rsidR="00395B16" w:rsidRPr="002C7B7F" w:rsidSect="000B4B63">
          <w:pgSz w:w="11906" w:h="16838"/>
          <w:pgMar w:top="1985" w:right="1474" w:bottom="1418" w:left="1985" w:header="709" w:footer="709" w:gutter="0"/>
          <w:cols w:space="708"/>
          <w:titlePg/>
          <w:docGrid w:linePitch="360"/>
        </w:sectPr>
      </w:pPr>
    </w:p>
    <w:p w14:paraId="111593A1" w14:textId="77777777" w:rsidR="00424E04" w:rsidRPr="002C7B7F" w:rsidRDefault="00CE0B8B" w:rsidP="00A15C66">
      <w:pPr>
        <w:pStyle w:val="FalseHeading1"/>
      </w:pPr>
      <w:r w:rsidRPr="002C7B7F">
        <w:lastRenderedPageBreak/>
        <w:t>Refer</w:t>
      </w:r>
      <w:bookmarkEnd w:id="94"/>
      <w:r w:rsidRPr="002C7B7F">
        <w:t>ências</w:t>
      </w:r>
      <w:bookmarkEnd w:id="95"/>
      <w:bookmarkEnd w:id="96"/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6100"/>
      </w:tblGrid>
      <w:tr w:rsidR="002C7B7F" w:rsidRPr="002C7B7F" w14:paraId="687E6BA0" w14:textId="77777777" w:rsidTr="002C7B7F">
        <w:tc>
          <w:tcPr>
            <w:tcW w:w="2444" w:type="dxa"/>
          </w:tcPr>
          <w:p w14:paraId="03CD460F" w14:textId="77777777" w:rsidR="00A15C66" w:rsidRPr="002C7B7F" w:rsidRDefault="002C7B7F" w:rsidP="003A21CF">
            <w:pPr>
              <w:pStyle w:val="Referncia"/>
              <w:rPr>
                <w:lang w:val="pt-PT"/>
              </w:rPr>
            </w:pPr>
            <w:r w:rsidRPr="002C7B7F">
              <w:rPr>
                <w:lang w:val="pt-PT"/>
              </w:rPr>
              <w:t>(DEEWR 2009)</w:t>
            </w:r>
          </w:p>
        </w:tc>
        <w:tc>
          <w:tcPr>
            <w:tcW w:w="6253" w:type="dxa"/>
          </w:tcPr>
          <w:p w14:paraId="75055442" w14:textId="77777777" w:rsidR="00A15C66" w:rsidRPr="004E6BE6" w:rsidRDefault="002C7B7F" w:rsidP="002C7B7F">
            <w:pPr>
              <w:pStyle w:val="Referncia"/>
            </w:pPr>
            <w:r w:rsidRPr="004E6BE6">
              <w:t>Department of Education, Employment and Workplace Relations 2009, DEEWR, Canberra, viewed 21 November 2009, http://www.deewr.gov.au/</w:t>
            </w:r>
          </w:p>
        </w:tc>
      </w:tr>
    </w:tbl>
    <w:p w14:paraId="54F3B882" w14:textId="77777777" w:rsidR="00A15C66" w:rsidRPr="004E6BE6" w:rsidRDefault="00A15C66" w:rsidP="0010069C">
      <w:pPr>
        <w:spacing w:after="240"/>
        <w:ind w:left="397" w:hanging="397"/>
        <w:rPr>
          <w:lang w:val="en-US"/>
        </w:rPr>
      </w:pPr>
    </w:p>
    <w:p w14:paraId="24FA35D6" w14:textId="77777777" w:rsidR="00CE0B8B" w:rsidRPr="004E6BE6" w:rsidRDefault="00CE0B8B" w:rsidP="0010069C">
      <w:pPr>
        <w:rPr>
          <w:lang w:val="en-US"/>
        </w:rPr>
      </w:pPr>
    </w:p>
    <w:sectPr w:rsidR="00CE0B8B" w:rsidRPr="004E6BE6" w:rsidSect="000B4B63">
      <w:pgSz w:w="11906" w:h="16838"/>
      <w:pgMar w:top="1985" w:right="147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F9AEC" w14:textId="77777777" w:rsidR="000C0DF5" w:rsidRDefault="000C0DF5" w:rsidP="008D0F80">
      <w:pPr>
        <w:spacing w:after="0" w:line="240" w:lineRule="auto"/>
      </w:pPr>
      <w:r>
        <w:separator/>
      </w:r>
    </w:p>
  </w:endnote>
  <w:endnote w:type="continuationSeparator" w:id="0">
    <w:p w14:paraId="27E91B4E" w14:textId="77777777" w:rsidR="000C0DF5" w:rsidRDefault="000C0DF5" w:rsidP="008D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2636965"/>
      <w:docPartObj>
        <w:docPartGallery w:val="Page Numbers (Bottom of Page)"/>
        <w:docPartUnique/>
      </w:docPartObj>
    </w:sdtPr>
    <w:sdtContent>
      <w:p w14:paraId="3A09B606" w14:textId="77777777" w:rsidR="00F629F5" w:rsidRDefault="00F629F5" w:rsidP="00F629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5E8">
          <w:rPr>
            <w:noProof/>
          </w:rPr>
          <w:t>xvi</w:t>
        </w:r>
        <w:r>
          <w:fldChar w:fldCharType="end"/>
        </w:r>
      </w:p>
    </w:sdtContent>
  </w:sdt>
  <w:p w14:paraId="2198D5DB" w14:textId="77777777" w:rsidR="00F629F5" w:rsidRDefault="00F6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8189211"/>
      <w:docPartObj>
        <w:docPartGallery w:val="Page Numbers (Bottom of Page)"/>
        <w:docPartUnique/>
      </w:docPartObj>
    </w:sdtPr>
    <w:sdtContent>
      <w:p w14:paraId="5D8479B7" w14:textId="77777777" w:rsidR="00E01A5A" w:rsidRDefault="00E01A5A" w:rsidP="00E01A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5E8">
          <w:rPr>
            <w:noProof/>
          </w:rPr>
          <w:t>9</w:t>
        </w:r>
        <w:r>
          <w:fldChar w:fldCharType="end"/>
        </w:r>
      </w:p>
    </w:sdtContent>
  </w:sdt>
  <w:p w14:paraId="3E3E5399" w14:textId="77777777" w:rsidR="008D0F80" w:rsidRDefault="008D0F80" w:rsidP="004B5FC5">
    <w:pPr>
      <w:pStyle w:val="Footer"/>
      <w:jc w:val="right"/>
    </w:pPr>
  </w:p>
  <w:p w14:paraId="7819E08E" w14:textId="77777777" w:rsidR="008D0F80" w:rsidRDefault="008D0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82F7F" w14:textId="04FCD472" w:rsidR="004E6BE6" w:rsidRPr="002C7B7F" w:rsidRDefault="004E6BE6" w:rsidP="004E6BE6">
    <w:pPr>
      <w:spacing w:before="600" w:after="120" w:line="240" w:lineRule="auto"/>
      <w:rPr>
        <w:b/>
        <w:sz w:val="24"/>
        <w:lang w:val="pt-PT"/>
      </w:rPr>
    </w:pPr>
    <w:r w:rsidRPr="002C7B7F">
      <w:rPr>
        <w:b/>
        <w:sz w:val="24"/>
        <w:lang w:val="pt-PT"/>
      </w:rPr>
      <w:t>Orientador: [</w:t>
    </w:r>
    <w:r w:rsidR="00E40B41">
      <w:rPr>
        <w:b/>
        <w:sz w:val="24"/>
        <w:lang w:val="pt-PT"/>
      </w:rPr>
      <w:t>Isabe Azevedo</w:t>
    </w:r>
    <w:r w:rsidRPr="002C7B7F">
      <w:rPr>
        <w:b/>
        <w:sz w:val="24"/>
        <w:lang w:val="pt-PT"/>
      </w:rPr>
      <w:t>]</w:t>
    </w:r>
  </w:p>
  <w:p w14:paraId="4342F580" w14:textId="77777777" w:rsidR="004E6BE6" w:rsidRPr="002C7B7F" w:rsidRDefault="004E6BE6" w:rsidP="004E6BE6">
    <w:pPr>
      <w:spacing w:after="120" w:line="240" w:lineRule="auto"/>
      <w:rPr>
        <w:b/>
        <w:sz w:val="24"/>
        <w:lang w:val="pt-PT"/>
      </w:rPr>
    </w:pPr>
    <w:r w:rsidRPr="002C7B7F">
      <w:rPr>
        <w:b/>
        <w:sz w:val="24"/>
        <w:lang w:val="pt-PT"/>
      </w:rPr>
      <w:t xml:space="preserve">Co-orientador: [Nome do Co-orientador (caso exista)] </w:t>
    </w:r>
  </w:p>
  <w:p w14:paraId="7AD10B95" w14:textId="77777777" w:rsidR="004A38A1" w:rsidRDefault="004A38A1" w:rsidP="00736981">
    <w:pPr>
      <w:spacing w:before="840" w:after="120" w:line="240" w:lineRule="auto"/>
      <w:rPr>
        <w:b/>
        <w:lang w:val="pt-PT"/>
      </w:rPr>
    </w:pPr>
    <w:r>
      <w:rPr>
        <w:lang w:val="pt-PT"/>
      </w:rPr>
      <w:t>[</w:t>
    </w:r>
    <w:r w:rsidRPr="004A38A1">
      <w:rPr>
        <w:b/>
        <w:bCs/>
        <w:color w:val="000000" w:themeColor="text1"/>
        <w:lang w:val="pt-PT"/>
      </w:rPr>
      <w:t>Informação abaixo normalmente não está disponível na entrega</w:t>
    </w:r>
    <w:r w:rsidRPr="004A38A1">
      <w:rPr>
        <w:b/>
        <w:bCs/>
        <w:color w:val="000000" w:themeColor="text1"/>
        <w:lang w:val="pt-BR"/>
      </w:rPr>
      <w:t>; apagar nesse caso</w:t>
    </w:r>
    <w:r>
      <w:rPr>
        <w:lang w:val="pt-PT"/>
      </w:rPr>
      <w:t>]</w:t>
    </w:r>
  </w:p>
  <w:p w14:paraId="40B65C66" w14:textId="77777777" w:rsidR="004E6BE6" w:rsidRPr="002C7B7F" w:rsidRDefault="004E6BE6" w:rsidP="004A38A1">
    <w:pPr>
      <w:spacing w:before="120" w:after="120" w:line="240" w:lineRule="auto"/>
      <w:rPr>
        <w:lang w:val="pt-PT"/>
      </w:rPr>
    </w:pPr>
    <w:r w:rsidRPr="002C7B7F">
      <w:rPr>
        <w:b/>
        <w:lang w:val="pt-PT"/>
      </w:rPr>
      <w:t>Júri</w:t>
    </w:r>
    <w:r w:rsidRPr="002C7B7F">
      <w:rPr>
        <w:lang w:val="pt-PT"/>
      </w:rPr>
      <w:t xml:space="preserve">: </w:t>
    </w:r>
  </w:p>
  <w:p w14:paraId="2F0385E7" w14:textId="77777777" w:rsidR="004E6BE6" w:rsidRPr="002C7B7F" w:rsidRDefault="004E6BE6" w:rsidP="004E6BE6">
    <w:pPr>
      <w:spacing w:after="120" w:line="240" w:lineRule="auto"/>
      <w:rPr>
        <w:lang w:val="pt-PT"/>
      </w:rPr>
    </w:pPr>
    <w:r w:rsidRPr="002C7B7F">
      <w:rPr>
        <w:lang w:val="pt-PT"/>
      </w:rPr>
      <w:t xml:space="preserve">Presidente: </w:t>
    </w:r>
  </w:p>
  <w:p w14:paraId="3534C862" w14:textId="77777777" w:rsidR="004E6BE6" w:rsidRPr="002C7B7F" w:rsidRDefault="004E6BE6" w:rsidP="004E6BE6">
    <w:pPr>
      <w:spacing w:after="120" w:line="240" w:lineRule="auto"/>
      <w:rPr>
        <w:lang w:val="pt-PT"/>
      </w:rPr>
    </w:pPr>
    <w:r w:rsidRPr="002C7B7F">
      <w:rPr>
        <w:lang w:val="pt-PT"/>
      </w:rPr>
      <w:t>[Nome do Presidente, Categoria, Escola]</w:t>
    </w:r>
    <w:r w:rsidRPr="002C7B7F">
      <w:rPr>
        <w:lang w:val="pt-PT"/>
      </w:rPr>
      <w:tab/>
      <w:t xml:space="preserve"> </w:t>
    </w:r>
  </w:p>
  <w:p w14:paraId="44F82CCC" w14:textId="77777777" w:rsidR="004E6BE6" w:rsidRPr="002C7B7F" w:rsidRDefault="004E6BE6" w:rsidP="004E6BE6">
    <w:pPr>
      <w:spacing w:after="120" w:line="240" w:lineRule="auto"/>
      <w:rPr>
        <w:lang w:val="pt-PT"/>
      </w:rPr>
    </w:pPr>
    <w:r w:rsidRPr="002C7B7F">
      <w:rPr>
        <w:lang w:val="pt-PT"/>
      </w:rPr>
      <w:t xml:space="preserve">Vogais: </w:t>
    </w:r>
  </w:p>
  <w:p w14:paraId="7FDB55BD" w14:textId="77777777" w:rsidR="004E6BE6" w:rsidRPr="002C7B7F" w:rsidRDefault="004E6BE6" w:rsidP="004E6BE6">
    <w:pPr>
      <w:spacing w:after="120" w:line="240" w:lineRule="auto"/>
      <w:rPr>
        <w:lang w:val="pt-PT"/>
      </w:rPr>
    </w:pPr>
    <w:r w:rsidRPr="002C7B7F">
      <w:rPr>
        <w:lang w:val="pt-PT"/>
      </w:rPr>
      <w:t>[Nome do Vogal1, Categoria, Escola]</w:t>
    </w:r>
  </w:p>
  <w:p w14:paraId="1C752661" w14:textId="77777777" w:rsidR="004E6BE6" w:rsidRPr="002C7B7F" w:rsidRDefault="004E6BE6" w:rsidP="004E6BE6">
    <w:pPr>
      <w:spacing w:after="120" w:line="240" w:lineRule="auto"/>
      <w:rPr>
        <w:lang w:val="pt-PT"/>
      </w:rPr>
    </w:pPr>
    <w:r w:rsidRPr="002C7B7F">
      <w:rPr>
        <w:lang w:val="pt-PT"/>
      </w:rPr>
      <w:t xml:space="preserve">[Nome do Vogal2,  Categoria, Escola]  (até 4 vogais) </w:t>
    </w:r>
  </w:p>
  <w:p w14:paraId="554E0E4F" w14:textId="77777777" w:rsidR="004E6BE6" w:rsidRPr="002C7B7F" w:rsidRDefault="004E6BE6" w:rsidP="004E6BE6">
    <w:pPr>
      <w:spacing w:after="120" w:line="240" w:lineRule="auto"/>
      <w:rPr>
        <w:lang w:val="pt-PT"/>
      </w:rPr>
    </w:pPr>
  </w:p>
  <w:p w14:paraId="2E87D9F2" w14:textId="77777777" w:rsidR="004E6BE6" w:rsidRPr="002C7B7F" w:rsidRDefault="004E6BE6" w:rsidP="004E6BE6">
    <w:pPr>
      <w:spacing w:after="120" w:line="240" w:lineRule="auto"/>
      <w:rPr>
        <w:lang w:val="pt-PT"/>
      </w:rPr>
    </w:pPr>
  </w:p>
  <w:p w14:paraId="2CC0EC50" w14:textId="77777777" w:rsidR="004E6BE6" w:rsidRPr="004E6BE6" w:rsidRDefault="004E6BE6" w:rsidP="004E6BE6">
    <w:pPr>
      <w:spacing w:after="120" w:line="240" w:lineRule="auto"/>
      <w:jc w:val="right"/>
      <w:rPr>
        <w:lang w:val="pt-PT"/>
      </w:rPr>
    </w:pPr>
    <w:r w:rsidRPr="002C7B7F">
      <w:rPr>
        <w:lang w:val="pt-PT"/>
      </w:rPr>
      <w:t>Porto, [Mês] [Ano]</w:t>
    </w:r>
  </w:p>
  <w:p w14:paraId="003672E9" w14:textId="77777777" w:rsidR="00971D76" w:rsidRDefault="00971D76" w:rsidP="00971D76">
    <w:pPr>
      <w:pStyle w:val="Footer"/>
      <w:jc w:val="right"/>
    </w:pPr>
  </w:p>
  <w:p w14:paraId="43E310D0" w14:textId="77777777" w:rsidR="00955F40" w:rsidRDefault="00955F40" w:rsidP="00955F40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91158"/>
      <w:docPartObj>
        <w:docPartGallery w:val="Page Numbers (Bottom of Page)"/>
        <w:docPartUnique/>
      </w:docPartObj>
    </w:sdtPr>
    <w:sdtContent>
      <w:p w14:paraId="7107EC3D" w14:textId="77777777" w:rsidR="000E7766" w:rsidRDefault="000E7766" w:rsidP="00F629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5E8">
          <w:rPr>
            <w:noProof/>
          </w:rPr>
          <w:t>6</w:t>
        </w:r>
        <w:r>
          <w:fldChar w:fldCharType="end"/>
        </w:r>
      </w:p>
    </w:sdtContent>
  </w:sdt>
  <w:p w14:paraId="57FEC96F" w14:textId="77777777" w:rsidR="000E7766" w:rsidRDefault="000E776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0596550"/>
      <w:docPartObj>
        <w:docPartGallery w:val="Page Numbers (Bottom of Page)"/>
        <w:docPartUnique/>
      </w:docPartObj>
    </w:sdtPr>
    <w:sdtContent>
      <w:p w14:paraId="1E355EBC" w14:textId="77777777" w:rsidR="00971D76" w:rsidRDefault="00971D76" w:rsidP="00971D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5E8">
          <w:rPr>
            <w:noProof/>
          </w:rPr>
          <w:t>10</w:t>
        </w:r>
        <w:r>
          <w:fldChar w:fldCharType="end"/>
        </w:r>
      </w:p>
    </w:sdtContent>
  </w:sdt>
  <w:p w14:paraId="00800FD1" w14:textId="77777777" w:rsidR="00971D76" w:rsidRDefault="00971D76" w:rsidP="00955F4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DDBE9" w14:textId="77777777" w:rsidR="000C0DF5" w:rsidRDefault="000C0DF5" w:rsidP="008D0F80">
      <w:pPr>
        <w:spacing w:after="0" w:line="240" w:lineRule="auto"/>
      </w:pPr>
      <w:r>
        <w:separator/>
      </w:r>
    </w:p>
  </w:footnote>
  <w:footnote w:type="continuationSeparator" w:id="0">
    <w:p w14:paraId="152877E2" w14:textId="77777777" w:rsidR="000C0DF5" w:rsidRDefault="000C0DF5" w:rsidP="008D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DD9EA" w14:textId="77777777" w:rsidR="002D0D4A" w:rsidRPr="000B4B63" w:rsidRDefault="002D0D4A" w:rsidP="000B4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64AB1" w14:textId="77777777" w:rsidR="00424E04" w:rsidRPr="0043515D" w:rsidRDefault="00424E04" w:rsidP="00435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2AC38" w14:textId="77777777" w:rsidR="000B4B63" w:rsidRPr="000B4B63" w:rsidRDefault="000B4B63" w:rsidP="000B4B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9C6FE" w14:textId="77777777" w:rsidR="000E7766" w:rsidRDefault="000E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8416D"/>
    <w:multiLevelType w:val="multilevel"/>
    <w:tmpl w:val="EE143EB4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" w15:restartNumberingAfterBreak="0">
    <w:nsid w:val="187154C8"/>
    <w:multiLevelType w:val="multilevel"/>
    <w:tmpl w:val="70BA2A1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27DF4E11"/>
    <w:multiLevelType w:val="multilevel"/>
    <w:tmpl w:val="A9A8FD08"/>
    <w:lvl w:ilvl="0">
      <w:start w:val="1"/>
      <w:numFmt w:val="decimal"/>
      <w:suff w:val="space"/>
      <w:lvlText w:val="Capítulo %1"/>
      <w:lvlJc w:val="left"/>
      <w:pPr>
        <w:ind w:left="1135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42" w:firstLine="0"/>
      </w:pPr>
      <w:rPr>
        <w:rFonts w:hint="default"/>
      </w:rPr>
    </w:lvl>
  </w:abstractNum>
  <w:abstractNum w:abstractNumId="3" w15:restartNumberingAfterBreak="0">
    <w:nsid w:val="29A72AE5"/>
    <w:multiLevelType w:val="multilevel"/>
    <w:tmpl w:val="0A56ED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940489"/>
    <w:multiLevelType w:val="hybridMultilevel"/>
    <w:tmpl w:val="461C03C0"/>
    <w:lvl w:ilvl="0" w:tplc="FDCAE114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BD866E0"/>
    <w:multiLevelType w:val="multilevel"/>
    <w:tmpl w:val="5AAE31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98C080A"/>
    <w:multiLevelType w:val="multilevel"/>
    <w:tmpl w:val="8CC036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F24BA6"/>
    <w:multiLevelType w:val="multilevel"/>
    <w:tmpl w:val="31340EC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596942316">
    <w:abstractNumId w:val="7"/>
  </w:num>
  <w:num w:numId="2" w16cid:durableId="172692184">
    <w:abstractNumId w:val="2"/>
  </w:num>
  <w:num w:numId="3" w16cid:durableId="641157806">
    <w:abstractNumId w:val="0"/>
  </w:num>
  <w:num w:numId="4" w16cid:durableId="257493568">
    <w:abstractNumId w:val="1"/>
  </w:num>
  <w:num w:numId="5" w16cid:durableId="698046044">
    <w:abstractNumId w:val="4"/>
  </w:num>
  <w:num w:numId="6" w16cid:durableId="768434280">
    <w:abstractNumId w:val="5"/>
  </w:num>
  <w:num w:numId="7" w16cid:durableId="591594232">
    <w:abstractNumId w:val="6"/>
  </w:num>
  <w:num w:numId="8" w16cid:durableId="1116290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41"/>
    <w:rsid w:val="000012A6"/>
    <w:rsid w:val="00042424"/>
    <w:rsid w:val="00063B8D"/>
    <w:rsid w:val="00084608"/>
    <w:rsid w:val="000A09ED"/>
    <w:rsid w:val="000A63DB"/>
    <w:rsid w:val="000B4B63"/>
    <w:rsid w:val="000C0DF5"/>
    <w:rsid w:val="000C63AC"/>
    <w:rsid w:val="000E3DBB"/>
    <w:rsid w:val="000E7766"/>
    <w:rsid w:val="0010069C"/>
    <w:rsid w:val="001823C1"/>
    <w:rsid w:val="001B1A45"/>
    <w:rsid w:val="001B27E4"/>
    <w:rsid w:val="001D0FDE"/>
    <w:rsid w:val="001D3FA0"/>
    <w:rsid w:val="001D5404"/>
    <w:rsid w:val="001E3D69"/>
    <w:rsid w:val="001F0166"/>
    <w:rsid w:val="00202389"/>
    <w:rsid w:val="00206341"/>
    <w:rsid w:val="00221B43"/>
    <w:rsid w:val="0023261D"/>
    <w:rsid w:val="0023779A"/>
    <w:rsid w:val="00254177"/>
    <w:rsid w:val="00257895"/>
    <w:rsid w:val="002929DC"/>
    <w:rsid w:val="002C7B7F"/>
    <w:rsid w:val="002D0D4A"/>
    <w:rsid w:val="002E209D"/>
    <w:rsid w:val="003632CF"/>
    <w:rsid w:val="003826E4"/>
    <w:rsid w:val="00384EF0"/>
    <w:rsid w:val="00392D3D"/>
    <w:rsid w:val="00395B16"/>
    <w:rsid w:val="003A21CF"/>
    <w:rsid w:val="003A5456"/>
    <w:rsid w:val="003B21D6"/>
    <w:rsid w:val="003B5BCB"/>
    <w:rsid w:val="003F3FD1"/>
    <w:rsid w:val="00424E04"/>
    <w:rsid w:val="0043515D"/>
    <w:rsid w:val="0045292D"/>
    <w:rsid w:val="004725E8"/>
    <w:rsid w:val="00481C22"/>
    <w:rsid w:val="004A38A1"/>
    <w:rsid w:val="004B408B"/>
    <w:rsid w:val="004B5FC5"/>
    <w:rsid w:val="004D23FD"/>
    <w:rsid w:val="004E6BE6"/>
    <w:rsid w:val="004F614B"/>
    <w:rsid w:val="00503D2D"/>
    <w:rsid w:val="00526D6B"/>
    <w:rsid w:val="00580BD9"/>
    <w:rsid w:val="005E7408"/>
    <w:rsid w:val="006072DD"/>
    <w:rsid w:val="006457F3"/>
    <w:rsid w:val="00666426"/>
    <w:rsid w:val="00687AA7"/>
    <w:rsid w:val="00696B40"/>
    <w:rsid w:val="006D2E17"/>
    <w:rsid w:val="00736981"/>
    <w:rsid w:val="00753B0A"/>
    <w:rsid w:val="00786AA1"/>
    <w:rsid w:val="0081602F"/>
    <w:rsid w:val="00817DE3"/>
    <w:rsid w:val="00840F15"/>
    <w:rsid w:val="0085778A"/>
    <w:rsid w:val="00872540"/>
    <w:rsid w:val="0087604F"/>
    <w:rsid w:val="00897A74"/>
    <w:rsid w:val="008A4ACE"/>
    <w:rsid w:val="008C6BE9"/>
    <w:rsid w:val="008D0F80"/>
    <w:rsid w:val="008D34AA"/>
    <w:rsid w:val="008E77F9"/>
    <w:rsid w:val="008F4BAC"/>
    <w:rsid w:val="008F6744"/>
    <w:rsid w:val="00902FFB"/>
    <w:rsid w:val="00933788"/>
    <w:rsid w:val="00944118"/>
    <w:rsid w:val="00946D99"/>
    <w:rsid w:val="009520C5"/>
    <w:rsid w:val="00953135"/>
    <w:rsid w:val="00955F40"/>
    <w:rsid w:val="00971D76"/>
    <w:rsid w:val="00974742"/>
    <w:rsid w:val="009B5465"/>
    <w:rsid w:val="009C01FB"/>
    <w:rsid w:val="009D05B5"/>
    <w:rsid w:val="009D7505"/>
    <w:rsid w:val="009E3D64"/>
    <w:rsid w:val="009F013B"/>
    <w:rsid w:val="00A01201"/>
    <w:rsid w:val="00A15C66"/>
    <w:rsid w:val="00A5547E"/>
    <w:rsid w:val="00A55DD4"/>
    <w:rsid w:val="00A925D5"/>
    <w:rsid w:val="00A93250"/>
    <w:rsid w:val="00AB1DB5"/>
    <w:rsid w:val="00AE1A6D"/>
    <w:rsid w:val="00B02B36"/>
    <w:rsid w:val="00BA7795"/>
    <w:rsid w:val="00BC57F6"/>
    <w:rsid w:val="00C02F56"/>
    <w:rsid w:val="00C10FE3"/>
    <w:rsid w:val="00C25A99"/>
    <w:rsid w:val="00C66852"/>
    <w:rsid w:val="00C72706"/>
    <w:rsid w:val="00C830DD"/>
    <w:rsid w:val="00CA0160"/>
    <w:rsid w:val="00CB7C2B"/>
    <w:rsid w:val="00CC59A1"/>
    <w:rsid w:val="00CE0B8B"/>
    <w:rsid w:val="00D14687"/>
    <w:rsid w:val="00D154A7"/>
    <w:rsid w:val="00D17A13"/>
    <w:rsid w:val="00D641B0"/>
    <w:rsid w:val="00DB63DE"/>
    <w:rsid w:val="00DF4932"/>
    <w:rsid w:val="00E01A5A"/>
    <w:rsid w:val="00E10E7D"/>
    <w:rsid w:val="00E24ADF"/>
    <w:rsid w:val="00E3459A"/>
    <w:rsid w:val="00E34B8C"/>
    <w:rsid w:val="00E37AD6"/>
    <w:rsid w:val="00E40B41"/>
    <w:rsid w:val="00E51358"/>
    <w:rsid w:val="00E75591"/>
    <w:rsid w:val="00E91DE8"/>
    <w:rsid w:val="00ED4FE5"/>
    <w:rsid w:val="00EF592E"/>
    <w:rsid w:val="00F1425B"/>
    <w:rsid w:val="00F4266C"/>
    <w:rsid w:val="00F629F5"/>
    <w:rsid w:val="00F9016C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4F040B"/>
  <w15:docId w15:val="{5E777E7B-FF1D-4DB0-8D21-4DA5A9D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95B16"/>
    <w:pPr>
      <w:keepNext/>
      <w:numPr>
        <w:numId w:val="8"/>
      </w:numPr>
      <w:tabs>
        <w:tab w:val="left" w:pos="1613"/>
      </w:tabs>
      <w:spacing w:before="3240" w:after="600"/>
      <w:ind w:left="431" w:hanging="431"/>
      <w:outlineLvl w:val="0"/>
    </w:pPr>
    <w:rPr>
      <w:rFonts w:ascii="Calibri" w:eastAsia="Times New Roman" w:hAnsi="Calibri" w:cs="Calibri"/>
      <w:b/>
      <w:bCs/>
      <w:color w:val="000000"/>
      <w:kern w:val="28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qFormat/>
    <w:rsid w:val="00A15C66"/>
    <w:pPr>
      <w:numPr>
        <w:ilvl w:val="1"/>
        <w:numId w:val="8"/>
      </w:numPr>
      <w:autoSpaceDE w:val="0"/>
      <w:autoSpaceDN w:val="0"/>
      <w:adjustRightInd w:val="0"/>
      <w:spacing w:before="600" w:line="360" w:lineRule="atLeast"/>
      <w:outlineLvl w:val="1"/>
    </w:pPr>
    <w:rPr>
      <w:rFonts w:ascii="Calibri" w:eastAsia="Times New Roman" w:hAnsi="Calibri" w:cs="Calibri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87AA7"/>
    <w:pPr>
      <w:keepNext/>
      <w:keepLines/>
      <w:numPr>
        <w:ilvl w:val="2"/>
        <w:numId w:val="8"/>
      </w:numPr>
      <w:spacing w:before="480" w:after="24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A55DD4"/>
    <w:pPr>
      <w:keepNext/>
      <w:numPr>
        <w:ilvl w:val="3"/>
        <w:numId w:val="8"/>
      </w:numPr>
      <w:spacing w:after="0"/>
      <w:outlineLvl w:val="3"/>
    </w:pPr>
    <w:rPr>
      <w:rFonts w:ascii="Calibri" w:eastAsia="Times New Roman" w:hAnsi="Calibri" w:cs="Calibri"/>
      <w:bCs/>
      <w:color w:val="000000"/>
    </w:rPr>
  </w:style>
  <w:style w:type="paragraph" w:styleId="Heading5">
    <w:name w:val="heading 5"/>
    <w:basedOn w:val="Normal"/>
    <w:next w:val="Normal"/>
    <w:link w:val="Heading5Char"/>
    <w:autoRedefine/>
    <w:rsid w:val="00CE0B8B"/>
    <w:pPr>
      <w:numPr>
        <w:ilvl w:val="4"/>
        <w:numId w:val="8"/>
      </w:numPr>
      <w:spacing w:after="0"/>
      <w:outlineLvl w:val="4"/>
    </w:pPr>
    <w:rPr>
      <w:rFonts w:ascii="Calibri" w:eastAsia="Times New Roman" w:hAnsi="Calibri" w:cs="Calibri"/>
      <w:bCs/>
      <w:iCs/>
      <w:color w:val="000000"/>
    </w:rPr>
  </w:style>
  <w:style w:type="paragraph" w:styleId="Heading6">
    <w:name w:val="heading 6"/>
    <w:basedOn w:val="Normal"/>
    <w:next w:val="Normal"/>
    <w:link w:val="Heading6Char"/>
    <w:rsid w:val="00CE0B8B"/>
    <w:pPr>
      <w:numPr>
        <w:ilvl w:val="5"/>
        <w:numId w:val="8"/>
      </w:numPr>
      <w:spacing w:after="0"/>
      <w:outlineLvl w:val="5"/>
    </w:pPr>
    <w:rPr>
      <w:rFonts w:ascii="Calibri" w:eastAsia="Times New Roman" w:hAnsi="Calibri" w:cs="Calibri"/>
      <w:bCs/>
      <w:color w:val="000000"/>
    </w:rPr>
  </w:style>
  <w:style w:type="paragraph" w:styleId="Heading7">
    <w:name w:val="heading 7"/>
    <w:basedOn w:val="Normal"/>
    <w:next w:val="Normal"/>
    <w:link w:val="Heading7Char"/>
    <w:rsid w:val="00CE0B8B"/>
    <w:pPr>
      <w:numPr>
        <w:ilvl w:val="6"/>
        <w:numId w:val="8"/>
      </w:numPr>
      <w:spacing w:after="0"/>
      <w:outlineLvl w:val="6"/>
    </w:pPr>
    <w:rPr>
      <w:rFonts w:ascii="Calibri" w:eastAsia="Times New Roman" w:hAnsi="Calibri" w:cs="Calibri"/>
      <w:bCs/>
      <w:color w:val="000000"/>
    </w:rPr>
  </w:style>
  <w:style w:type="paragraph" w:styleId="Heading8">
    <w:name w:val="heading 8"/>
    <w:basedOn w:val="Normal"/>
    <w:next w:val="Normal"/>
    <w:link w:val="Heading8Char"/>
    <w:rsid w:val="00CE0B8B"/>
    <w:pPr>
      <w:numPr>
        <w:ilvl w:val="7"/>
        <w:numId w:val="8"/>
      </w:numPr>
      <w:spacing w:after="0"/>
      <w:outlineLvl w:val="7"/>
    </w:pPr>
    <w:rPr>
      <w:rFonts w:ascii="Calibri" w:eastAsia="Times New Roman" w:hAnsi="Calibri" w:cs="Calibri"/>
      <w:bCs/>
      <w:i/>
      <w:color w:val="000000"/>
    </w:rPr>
  </w:style>
  <w:style w:type="paragraph" w:styleId="Heading9">
    <w:name w:val="heading 9"/>
    <w:basedOn w:val="Normal"/>
    <w:next w:val="Normal"/>
    <w:link w:val="Heading9Char"/>
    <w:rsid w:val="00CE0B8B"/>
    <w:pPr>
      <w:numPr>
        <w:ilvl w:val="8"/>
        <w:numId w:val="8"/>
      </w:numPr>
      <w:spacing w:after="0"/>
      <w:outlineLvl w:val="8"/>
    </w:pPr>
    <w:rPr>
      <w:rFonts w:ascii="Calibri" w:eastAsia="Times New Roman" w:hAnsi="Calibri" w:cs="Calibri"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A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7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7895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7895"/>
  </w:style>
  <w:style w:type="paragraph" w:styleId="PlainText">
    <w:name w:val="Plain Text"/>
    <w:basedOn w:val="Normal"/>
    <w:link w:val="PlainTextChar"/>
    <w:uiPriority w:val="99"/>
    <w:semiHidden/>
    <w:unhideWhenUsed/>
    <w:rsid w:val="008F4BAC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4BAC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uiPriority w:val="39"/>
    <w:rsid w:val="00D154A7"/>
    <w:pPr>
      <w:tabs>
        <w:tab w:val="right" w:leader="dot" w:pos="8640"/>
      </w:tabs>
      <w:spacing w:before="240" w:after="0"/>
    </w:pPr>
    <w:rPr>
      <w:rFonts w:ascii="Trebuchet MS" w:eastAsia="Times New Roman" w:hAnsi="Trebuchet MS" w:cs="Times New Roman"/>
      <w:b/>
      <w:noProof/>
      <w:szCs w:val="20"/>
      <w:lang w:val="en-CA"/>
    </w:rPr>
  </w:style>
  <w:style w:type="paragraph" w:styleId="TOC2">
    <w:name w:val="toc 2"/>
    <w:basedOn w:val="Normal"/>
    <w:next w:val="Normal"/>
    <w:uiPriority w:val="39"/>
    <w:rsid w:val="00D154A7"/>
    <w:pPr>
      <w:tabs>
        <w:tab w:val="right" w:leader="dot" w:pos="8640"/>
      </w:tabs>
      <w:spacing w:before="120" w:after="0"/>
      <w:ind w:left="539" w:right="357" w:hanging="539"/>
    </w:pPr>
    <w:rPr>
      <w:rFonts w:ascii="Trebuchet MS" w:eastAsia="Times New Roman" w:hAnsi="Trebuchet MS" w:cs="Times New Roman"/>
      <w:sz w:val="20"/>
      <w:szCs w:val="24"/>
      <w:lang w:val="en-CA"/>
    </w:rPr>
  </w:style>
  <w:style w:type="paragraph" w:styleId="TOC3">
    <w:name w:val="toc 3"/>
    <w:basedOn w:val="Normal"/>
    <w:next w:val="Normal"/>
    <w:autoRedefine/>
    <w:uiPriority w:val="39"/>
    <w:rsid w:val="00A55DD4"/>
    <w:pPr>
      <w:tabs>
        <w:tab w:val="right" w:leader="dot" w:pos="8640"/>
      </w:tabs>
      <w:spacing w:after="0"/>
      <w:ind w:left="981" w:right="357" w:hanging="737"/>
    </w:pPr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rsid w:val="00395B16"/>
    <w:rPr>
      <w:rFonts w:ascii="Calibri" w:eastAsia="Times New Roman" w:hAnsi="Calibri" w:cs="Calibri"/>
      <w:b/>
      <w:bCs/>
      <w:color w:val="00000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A15C66"/>
    <w:rPr>
      <w:rFonts w:ascii="Calibri" w:eastAsia="Times New Roman" w:hAnsi="Calibri" w:cs="Calibri"/>
      <w:b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A55DD4"/>
    <w:rPr>
      <w:rFonts w:ascii="Calibri" w:eastAsia="Times New Roman" w:hAnsi="Calibri" w:cs="Calibri"/>
      <w:bCs/>
      <w:color w:val="000000"/>
    </w:rPr>
  </w:style>
  <w:style w:type="character" w:customStyle="1" w:styleId="Heading5Char">
    <w:name w:val="Heading 5 Char"/>
    <w:basedOn w:val="DefaultParagraphFont"/>
    <w:link w:val="Heading5"/>
    <w:rsid w:val="00CE0B8B"/>
    <w:rPr>
      <w:rFonts w:ascii="Calibri" w:eastAsia="Times New Roman" w:hAnsi="Calibri" w:cs="Calibri"/>
      <w:bCs/>
      <w:iCs/>
      <w:color w:val="000000"/>
    </w:rPr>
  </w:style>
  <w:style w:type="character" w:customStyle="1" w:styleId="Heading6Char">
    <w:name w:val="Heading 6 Char"/>
    <w:basedOn w:val="DefaultParagraphFont"/>
    <w:link w:val="Heading6"/>
    <w:rsid w:val="00CE0B8B"/>
    <w:rPr>
      <w:rFonts w:ascii="Calibri" w:eastAsia="Times New Roman" w:hAnsi="Calibri" w:cs="Calibri"/>
      <w:bCs/>
      <w:color w:val="000000"/>
    </w:rPr>
  </w:style>
  <w:style w:type="character" w:customStyle="1" w:styleId="Heading7Char">
    <w:name w:val="Heading 7 Char"/>
    <w:basedOn w:val="DefaultParagraphFont"/>
    <w:link w:val="Heading7"/>
    <w:rsid w:val="00CE0B8B"/>
    <w:rPr>
      <w:rFonts w:ascii="Calibri" w:eastAsia="Times New Roman" w:hAnsi="Calibri" w:cs="Calibri"/>
      <w:bCs/>
      <w:color w:val="000000"/>
    </w:rPr>
  </w:style>
  <w:style w:type="character" w:customStyle="1" w:styleId="Heading8Char">
    <w:name w:val="Heading 8 Char"/>
    <w:basedOn w:val="DefaultParagraphFont"/>
    <w:link w:val="Heading8"/>
    <w:rsid w:val="00CE0B8B"/>
    <w:rPr>
      <w:rFonts w:ascii="Calibri" w:eastAsia="Times New Roman" w:hAnsi="Calibri" w:cs="Calibri"/>
      <w:bCs/>
      <w:i/>
      <w:color w:val="000000"/>
    </w:rPr>
  </w:style>
  <w:style w:type="character" w:customStyle="1" w:styleId="Heading9Char">
    <w:name w:val="Heading 9 Char"/>
    <w:basedOn w:val="DefaultParagraphFont"/>
    <w:link w:val="Heading9"/>
    <w:rsid w:val="00CE0B8B"/>
    <w:rPr>
      <w:rFonts w:ascii="Calibri" w:eastAsia="Times New Roman" w:hAnsi="Calibri" w:cs="Calibri"/>
      <w:bCs/>
      <w:color w:val="000000"/>
    </w:rPr>
  </w:style>
  <w:style w:type="paragraph" w:styleId="Caption">
    <w:name w:val="caption"/>
    <w:basedOn w:val="Normal"/>
    <w:next w:val="Normal"/>
    <w:qFormat/>
    <w:rsid w:val="00E37AD6"/>
    <w:pPr>
      <w:spacing w:before="200"/>
      <w:contextualSpacing/>
      <w:jc w:val="center"/>
    </w:pPr>
    <w:rPr>
      <w:rFonts w:ascii="Calibri" w:eastAsia="Times New Roman" w:hAnsi="Calibri" w:cs="Calibri"/>
      <w:bCs/>
      <w:color w:val="000000"/>
    </w:rPr>
  </w:style>
  <w:style w:type="character" w:styleId="Hyperlink">
    <w:name w:val="Hyperlink"/>
    <w:uiPriority w:val="99"/>
    <w:rsid w:val="00CE0B8B"/>
    <w:rPr>
      <w:color w:val="0000FF"/>
      <w:u w:val="single"/>
    </w:rPr>
  </w:style>
  <w:style w:type="paragraph" w:customStyle="1" w:styleId="Paragraph">
    <w:name w:val="Paragraph"/>
    <w:basedOn w:val="Normal"/>
    <w:rsid w:val="00CE0B8B"/>
    <w:pPr>
      <w:spacing w:after="0"/>
      <w:ind w:firstLine="720"/>
    </w:pPr>
    <w:rPr>
      <w:rFonts w:ascii="Calibri" w:eastAsia="Times New Roman" w:hAnsi="Calibri" w:cs="Calibri"/>
      <w:bCs/>
      <w:color w:val="000000"/>
    </w:rPr>
  </w:style>
  <w:style w:type="paragraph" w:styleId="ListParagraph">
    <w:name w:val="List Paragraph"/>
    <w:basedOn w:val="Normal"/>
    <w:uiPriority w:val="34"/>
    <w:rsid w:val="00CE0B8B"/>
    <w:pPr>
      <w:spacing w:after="0"/>
      <w:ind w:left="708" w:firstLine="357"/>
    </w:pPr>
    <w:rPr>
      <w:rFonts w:ascii="Calibri" w:eastAsia="Times New Roman" w:hAnsi="Calibri" w:cs="Calibri"/>
      <w:bCs/>
      <w:color w:val="000000"/>
    </w:rPr>
  </w:style>
  <w:style w:type="paragraph" w:customStyle="1" w:styleId="Textotabela">
    <w:name w:val="Texto tabela"/>
    <w:link w:val="TextotabelaChar"/>
    <w:autoRedefine/>
    <w:qFormat/>
    <w:rsid w:val="00063B8D"/>
    <w:pPr>
      <w:spacing w:after="0" w:line="240" w:lineRule="auto"/>
    </w:pPr>
    <w:rPr>
      <w:rFonts w:eastAsia="MS Mincho"/>
    </w:rPr>
  </w:style>
  <w:style w:type="character" w:customStyle="1" w:styleId="TitleChar">
    <w:name w:val="Title Char"/>
    <w:basedOn w:val="DefaultParagraphFont"/>
    <w:uiPriority w:val="10"/>
    <w:rsid w:val="00C25A99"/>
    <w:rPr>
      <w:rFonts w:ascii="Calibri" w:eastAsiaTheme="majorEastAsia" w:hAnsi="Calibri" w:cstheme="majorBidi"/>
      <w:spacing w:val="5"/>
      <w:kern w:val="28"/>
      <w:sz w:val="44"/>
      <w:szCs w:val="52"/>
    </w:rPr>
  </w:style>
  <w:style w:type="character" w:customStyle="1" w:styleId="TextotabelaChar">
    <w:name w:val="Texto tabela Char"/>
    <w:basedOn w:val="DefaultParagraphFont"/>
    <w:link w:val="Textotabela"/>
    <w:rsid w:val="00063B8D"/>
    <w:rPr>
      <w:rFonts w:eastAsia="MS Mincho"/>
    </w:rPr>
  </w:style>
  <w:style w:type="character" w:customStyle="1" w:styleId="TitleChar1">
    <w:name w:val="Title Char1"/>
    <w:basedOn w:val="DefaultParagraphFont"/>
    <w:link w:val="FiguraChar"/>
    <w:uiPriority w:val="10"/>
    <w:rsid w:val="00C25A99"/>
    <w:rPr>
      <w:rFonts w:eastAsiaTheme="majorEastAsia" w:cstheme="majorBidi"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392D3D"/>
    <w:rPr>
      <w:color w:val="808080"/>
    </w:rPr>
  </w:style>
  <w:style w:type="character" w:customStyle="1" w:styleId="FiguraChar">
    <w:name w:val="Figura Char"/>
    <w:basedOn w:val="DefaultParagraphFont"/>
    <w:link w:val="TitleChar1"/>
    <w:rsid w:val="00392D3D"/>
    <w:rPr>
      <w:b/>
      <w:noProof/>
      <w:color w:val="0000FF"/>
      <w:sz w:val="18"/>
      <w:lang w:eastAsia="pt-PT"/>
    </w:rPr>
  </w:style>
  <w:style w:type="character" w:customStyle="1" w:styleId="Heading3Char">
    <w:name w:val="Heading 3 Char"/>
    <w:basedOn w:val="DefaultParagraphFont"/>
    <w:link w:val="Heading3"/>
    <w:rsid w:val="00687AA7"/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Cdigo">
    <w:name w:val="Código"/>
    <w:basedOn w:val="Normal"/>
    <w:link w:val="CdigoChar"/>
    <w:qFormat/>
    <w:rsid w:val="00392D3D"/>
    <w:pPr>
      <w:autoSpaceDE w:val="0"/>
      <w:autoSpaceDN w:val="0"/>
      <w:adjustRightInd w:val="0"/>
      <w:spacing w:after="0" w:line="240" w:lineRule="auto"/>
      <w:ind w:left="567"/>
    </w:pPr>
    <w:rPr>
      <w:rFonts w:ascii="Consolas" w:hAnsi="Consolas" w:cs="Consolas"/>
      <w:bCs/>
      <w:color w:val="0000FF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8D0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digoChar">
    <w:name w:val="Código Char"/>
    <w:basedOn w:val="DefaultParagraphFont"/>
    <w:link w:val="Cdigo"/>
    <w:rsid w:val="00392D3D"/>
    <w:rPr>
      <w:rFonts w:ascii="Consolas" w:hAnsi="Consolas" w:cs="Consolas"/>
      <w:bCs/>
      <w:color w:val="0000FF"/>
      <w:sz w:val="19"/>
      <w:szCs w:val="19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8D0F80"/>
  </w:style>
  <w:style w:type="paragraph" w:styleId="Footer">
    <w:name w:val="footer"/>
    <w:basedOn w:val="Normal"/>
    <w:link w:val="FooterChar"/>
    <w:uiPriority w:val="99"/>
    <w:unhideWhenUsed/>
    <w:rsid w:val="008D0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80"/>
  </w:style>
  <w:style w:type="paragraph" w:styleId="Title">
    <w:name w:val="Title"/>
    <w:basedOn w:val="Normal"/>
    <w:next w:val="Normal"/>
    <w:link w:val="TitleChar2"/>
    <w:uiPriority w:val="10"/>
    <w:qFormat/>
    <w:rsid w:val="001823C1"/>
    <w:pPr>
      <w:spacing w:after="300" w:line="240" w:lineRule="auto"/>
      <w:contextualSpacing/>
    </w:pPr>
    <w:rPr>
      <w:rFonts w:ascii="Calibri" w:eastAsiaTheme="majorEastAsia" w:hAnsi="Calibri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2">
    <w:name w:val="Title Char2"/>
    <w:basedOn w:val="DefaultParagraphFont"/>
    <w:link w:val="Title"/>
    <w:uiPriority w:val="10"/>
    <w:rsid w:val="001823C1"/>
    <w:rPr>
      <w:rFonts w:ascii="Calibri" w:eastAsiaTheme="majorEastAsia" w:hAnsi="Calibri" w:cstheme="majorBidi"/>
      <w:b/>
      <w:color w:val="000000" w:themeColor="text1"/>
      <w:spacing w:val="5"/>
      <w:kern w:val="28"/>
      <w:sz w:val="48"/>
      <w:szCs w:val="52"/>
    </w:rPr>
  </w:style>
  <w:style w:type="paragraph" w:customStyle="1" w:styleId="Text">
    <w:name w:val="Text"/>
    <w:basedOn w:val="Normal"/>
    <w:link w:val="TextChar"/>
    <w:autoRedefine/>
    <w:qFormat/>
    <w:rsid w:val="001823C1"/>
    <w:pPr>
      <w:spacing w:before="240" w:after="0"/>
      <w:jc w:val="both"/>
    </w:pPr>
  </w:style>
  <w:style w:type="paragraph" w:styleId="TableofFigures">
    <w:name w:val="table of figures"/>
    <w:basedOn w:val="Normal"/>
    <w:next w:val="Normal"/>
    <w:uiPriority w:val="99"/>
    <w:unhideWhenUsed/>
    <w:rsid w:val="001D5404"/>
    <w:pPr>
      <w:spacing w:after="0"/>
    </w:pPr>
  </w:style>
  <w:style w:type="paragraph" w:customStyle="1" w:styleId="Figure">
    <w:name w:val="Figure"/>
    <w:basedOn w:val="Normal"/>
    <w:next w:val="Caption"/>
    <w:link w:val="FigureChar"/>
    <w:autoRedefine/>
    <w:qFormat/>
    <w:rsid w:val="00955F40"/>
    <w:pPr>
      <w:keepNext/>
      <w:spacing w:before="240" w:after="240" w:line="240" w:lineRule="auto"/>
      <w:jc w:val="center"/>
    </w:pPr>
    <w:rPr>
      <w:noProof/>
      <w:lang w:eastAsia="pt-PT"/>
    </w:rPr>
  </w:style>
  <w:style w:type="character" w:customStyle="1" w:styleId="TextChar">
    <w:name w:val="Text Char"/>
    <w:basedOn w:val="DefaultParagraphFont"/>
    <w:link w:val="Text"/>
    <w:rsid w:val="001823C1"/>
  </w:style>
  <w:style w:type="character" w:customStyle="1" w:styleId="FigureChar">
    <w:name w:val="Figure Char"/>
    <w:basedOn w:val="DefaultParagraphFont"/>
    <w:link w:val="Figure"/>
    <w:rsid w:val="00955F40"/>
    <w:rPr>
      <w:noProof/>
      <w:lang w:eastAsia="pt-PT"/>
    </w:rPr>
  </w:style>
  <w:style w:type="table" w:styleId="TableGrid">
    <w:name w:val="Table Grid"/>
    <w:basedOn w:val="TableNormal"/>
    <w:uiPriority w:val="59"/>
    <w:rsid w:val="00A15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ncia">
    <w:name w:val="Referência"/>
    <w:basedOn w:val="Normal"/>
    <w:link w:val="RefernciaChar"/>
    <w:qFormat/>
    <w:rsid w:val="003A21CF"/>
    <w:pPr>
      <w:spacing w:after="0" w:line="240" w:lineRule="auto"/>
    </w:pPr>
    <w:rPr>
      <w:sz w:val="20"/>
      <w:lang w:val="en-US"/>
    </w:rPr>
  </w:style>
  <w:style w:type="paragraph" w:customStyle="1" w:styleId="FalseHeading1">
    <w:name w:val="False Heading 1"/>
    <w:link w:val="FalseHeading1Char"/>
    <w:qFormat/>
    <w:rsid w:val="00971D76"/>
    <w:pPr>
      <w:spacing w:before="360"/>
    </w:pPr>
    <w:rPr>
      <w:rFonts w:ascii="Calibri" w:eastAsia="Times New Roman" w:hAnsi="Calibri" w:cs="Calibri"/>
      <w:b/>
      <w:bCs/>
      <w:color w:val="000000"/>
      <w:kern w:val="28"/>
      <w:sz w:val="48"/>
      <w:szCs w:val="48"/>
    </w:rPr>
  </w:style>
  <w:style w:type="character" w:customStyle="1" w:styleId="RefernciaChar">
    <w:name w:val="Referência Char"/>
    <w:basedOn w:val="DefaultParagraphFont"/>
    <w:link w:val="Referncia"/>
    <w:rsid w:val="003A21CF"/>
    <w:rPr>
      <w:sz w:val="20"/>
      <w:lang w:val="en-US"/>
    </w:rPr>
  </w:style>
  <w:style w:type="paragraph" w:customStyle="1" w:styleId="Equao">
    <w:name w:val="Equação"/>
    <w:link w:val="EquaoChar"/>
    <w:qFormat/>
    <w:rsid w:val="001823C1"/>
    <w:pPr>
      <w:spacing w:after="0" w:line="240" w:lineRule="auto"/>
      <w:jc w:val="center"/>
    </w:pPr>
  </w:style>
  <w:style w:type="character" w:customStyle="1" w:styleId="FalseHeading1Char">
    <w:name w:val="False Heading 1 Char"/>
    <w:basedOn w:val="Heading1Char"/>
    <w:link w:val="FalseHeading1"/>
    <w:rsid w:val="00971D76"/>
    <w:rPr>
      <w:rFonts w:ascii="Calibri" w:eastAsia="Times New Roman" w:hAnsi="Calibri" w:cs="Calibri"/>
      <w:b/>
      <w:bCs/>
      <w:color w:val="000000"/>
      <w:kern w:val="28"/>
      <w:sz w:val="48"/>
      <w:szCs w:val="48"/>
    </w:rPr>
  </w:style>
  <w:style w:type="character" w:customStyle="1" w:styleId="EquaoChar">
    <w:name w:val="Equação Char"/>
    <w:basedOn w:val="DefaultParagraphFont"/>
    <w:link w:val="Equao"/>
    <w:rsid w:val="001823C1"/>
  </w:style>
  <w:style w:type="character" w:styleId="FollowedHyperlink">
    <w:name w:val="FollowedHyperlink"/>
    <w:basedOn w:val="DefaultParagraphFont"/>
    <w:uiPriority w:val="99"/>
    <w:semiHidden/>
    <w:unhideWhenUsed/>
    <w:rsid w:val="00872540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3632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\OneDrive\Ambiente%20de%20Trabalho\PREPD\TMDEI_2425_Template_Dissertacao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EB5EC-CDA2-6A49-8F90-B50A18CF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TMDEI_2425_Template_Dissertacao(2).dotx</Template>
  <TotalTime>2</TotalTime>
  <Pages>30</Pages>
  <Words>2145</Words>
  <Characters>11078</Characters>
  <Application>Microsoft Office Word</Application>
  <DocSecurity>0</DocSecurity>
  <Lines>461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Ferreira</dc:creator>
  <cp:lastModifiedBy>Miguel Alves Ferreira</cp:lastModifiedBy>
  <cp:revision>1</cp:revision>
  <cp:lastPrinted>2012-11-21T11:39:00Z</cp:lastPrinted>
  <dcterms:created xsi:type="dcterms:W3CDTF">2024-10-31T10:56:00Z</dcterms:created>
  <dcterms:modified xsi:type="dcterms:W3CDTF">2024-10-31T10:58:00Z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24e67e66-86e2-42c3-a52e-e1b7cec492ba</vt:lpwstr>
  </property>
</Properties>
</file>